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6A2465">
      <w:pPr>
        <w:pStyle w:val="PageTitle"/>
      </w:pPr>
    </w:p>
    <w:p w14:paraId="047659E7" w14:textId="77777777" w:rsidR="009F5790" w:rsidRPr="009F5790" w:rsidRDefault="009F5790" w:rsidP="006A2465">
      <w:pPr>
        <w:pStyle w:val="PageTitle"/>
      </w:pPr>
    </w:p>
    <w:p w14:paraId="4B63A63E" w14:textId="77777777" w:rsidR="009F5790" w:rsidRPr="009F5790" w:rsidRDefault="009F5790" w:rsidP="006A2465">
      <w:pPr>
        <w:pStyle w:val="PageTitle"/>
      </w:pPr>
    </w:p>
    <w:p w14:paraId="48ED829F" w14:textId="77777777" w:rsidR="009F5790" w:rsidRPr="001C4D77" w:rsidRDefault="009F5790" w:rsidP="006A2465">
      <w:pPr>
        <w:pStyle w:val="PageTitle"/>
      </w:pPr>
    </w:p>
    <w:p w14:paraId="5AB8EF64" w14:textId="77777777" w:rsidR="009F5790" w:rsidRPr="001C4D77" w:rsidRDefault="009F5790" w:rsidP="006A2465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6A2465">
      <w:pPr>
        <w:pStyle w:val="PageTitle"/>
      </w:pPr>
    </w:p>
    <w:p w14:paraId="03A8A6B3" w14:textId="45C90EC8" w:rsidR="009F5790" w:rsidRPr="001C4D77" w:rsidRDefault="00155339" w:rsidP="006A2465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6A2465"/>
    <w:p w14:paraId="12D6A4D9" w14:textId="77777777" w:rsidR="009F5790" w:rsidRPr="009F5790" w:rsidRDefault="009F5790" w:rsidP="006A2465"/>
    <w:p w14:paraId="4F7ED659" w14:textId="77777777" w:rsidR="009F5790" w:rsidRPr="009F5790" w:rsidRDefault="009F5790" w:rsidP="006A2465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6A2465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C231BB4" w:rsidR="009F5790" w:rsidRPr="009F5790" w:rsidRDefault="0055539F" w:rsidP="006A2465">
            <w:r>
              <w:t>PRJ_EmployeeFleet_001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6A2465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F6D66FD" w:rsidR="009F5790" w:rsidRPr="009F5790" w:rsidRDefault="007F1239" w:rsidP="006A2465">
            <w:r>
              <w:t>Employee Fleet</w:t>
            </w:r>
          </w:p>
        </w:tc>
      </w:tr>
    </w:tbl>
    <w:p w14:paraId="1917D496" w14:textId="77777777" w:rsidR="009F5790" w:rsidRPr="009F5790" w:rsidRDefault="009F5790" w:rsidP="006A2465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7D6DAA1A" w:rsidR="009F5790" w:rsidRPr="009F5790" w:rsidRDefault="0055539F" w:rsidP="006A2465">
            <w:r>
              <w:t>Henry</w:t>
            </w:r>
            <w:bookmarkStart w:id="0" w:name="_GoBack"/>
            <w:bookmarkEnd w:id="0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6A2465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76D34DE" w:rsidR="009F5790" w:rsidRPr="009F5790" w:rsidRDefault="009F5790" w:rsidP="006A2465">
            <w:r w:rsidRPr="009F5790">
              <w:t> </w:t>
            </w:r>
            <w:r w:rsidR="007F1239">
              <w:t>05</w:t>
            </w:r>
            <w:r w:rsidR="006246B5">
              <w:t>/0</w:t>
            </w:r>
            <w:r w:rsidR="007F1239">
              <w:t>9</w:t>
            </w:r>
            <w:r w:rsidR="006246B5">
              <w:t>/2017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9EA9AA9" w:rsidR="009F5790" w:rsidRPr="009F5790" w:rsidRDefault="009F5790" w:rsidP="006A2465">
            <w:r w:rsidRPr="009F5790">
              <w:t> </w:t>
            </w:r>
            <w:r w:rsidR="0055539F">
              <w:t>Gayathri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6A2465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6A2465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DD9EF7D" w:rsidR="009F5790" w:rsidRPr="009F5790" w:rsidRDefault="0055539F" w:rsidP="006A2465">
            <w:r>
              <w:t>Antony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6A2465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6A2465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6A2465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6A2465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6A2465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6A2465">
            <w:r w:rsidRPr="009F5790">
              <w:t> </w:t>
            </w:r>
          </w:p>
        </w:tc>
      </w:tr>
    </w:tbl>
    <w:p w14:paraId="0966AC59" w14:textId="77777777" w:rsidR="009F5790" w:rsidRPr="009F5790" w:rsidRDefault="009F5790" w:rsidP="006A2465">
      <w:r w:rsidRPr="009F5790">
        <w:br w:type="page"/>
      </w:r>
    </w:p>
    <w:p w14:paraId="42EE7ADE" w14:textId="77777777" w:rsidR="009F5790" w:rsidRPr="009F5790" w:rsidRDefault="009F5790" w:rsidP="006A2465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6A2465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6A246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6A2465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6A2465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6A2465"/>
        </w:tc>
        <w:tc>
          <w:tcPr>
            <w:tcW w:w="1080" w:type="dxa"/>
          </w:tcPr>
          <w:p w14:paraId="488BB2E9" w14:textId="77777777" w:rsidR="009F5790" w:rsidRPr="009F5790" w:rsidRDefault="009F5790" w:rsidP="006A2465"/>
        </w:tc>
        <w:tc>
          <w:tcPr>
            <w:tcW w:w="1080" w:type="dxa"/>
          </w:tcPr>
          <w:p w14:paraId="325B699D" w14:textId="77777777" w:rsidR="009F5790" w:rsidRPr="009F5790" w:rsidRDefault="009F5790" w:rsidP="006A2465"/>
        </w:tc>
        <w:tc>
          <w:tcPr>
            <w:tcW w:w="1080" w:type="dxa"/>
          </w:tcPr>
          <w:p w14:paraId="77EF851F" w14:textId="77777777" w:rsidR="009F5790" w:rsidRPr="009F5790" w:rsidRDefault="009F5790" w:rsidP="006A2465"/>
        </w:tc>
        <w:tc>
          <w:tcPr>
            <w:tcW w:w="1080" w:type="dxa"/>
          </w:tcPr>
          <w:p w14:paraId="3AD2F557" w14:textId="77777777" w:rsidR="009F5790" w:rsidRPr="009F5790" w:rsidRDefault="009F5790" w:rsidP="006A2465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6A2465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6A2465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6A2465"/>
        </w:tc>
        <w:tc>
          <w:tcPr>
            <w:tcW w:w="1080" w:type="dxa"/>
          </w:tcPr>
          <w:p w14:paraId="3D8D9994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6A2465"/>
        </w:tc>
        <w:tc>
          <w:tcPr>
            <w:tcW w:w="1080" w:type="dxa"/>
          </w:tcPr>
          <w:p w14:paraId="2BE1FC53" w14:textId="77777777" w:rsidR="009F5790" w:rsidRPr="009F5790" w:rsidRDefault="009F5790" w:rsidP="006A2465"/>
        </w:tc>
        <w:tc>
          <w:tcPr>
            <w:tcW w:w="1080" w:type="dxa"/>
          </w:tcPr>
          <w:p w14:paraId="1799B660" w14:textId="77777777" w:rsidR="009F5790" w:rsidRPr="009F5790" w:rsidRDefault="009F5790" w:rsidP="006A2465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6A2465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6A2465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6A2465"/>
        </w:tc>
        <w:tc>
          <w:tcPr>
            <w:tcW w:w="1080" w:type="dxa"/>
          </w:tcPr>
          <w:p w14:paraId="3645B887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6A2465"/>
        </w:tc>
        <w:tc>
          <w:tcPr>
            <w:tcW w:w="1080" w:type="dxa"/>
          </w:tcPr>
          <w:p w14:paraId="3A64C6EF" w14:textId="77777777" w:rsidR="009F5790" w:rsidRPr="009F5790" w:rsidRDefault="009F5790" w:rsidP="006A2465"/>
        </w:tc>
        <w:tc>
          <w:tcPr>
            <w:tcW w:w="1080" w:type="dxa"/>
          </w:tcPr>
          <w:p w14:paraId="47308748" w14:textId="77777777" w:rsidR="009F5790" w:rsidRPr="009F5790" w:rsidRDefault="009F5790" w:rsidP="006A2465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6A2465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6A2465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6A2465"/>
        </w:tc>
        <w:tc>
          <w:tcPr>
            <w:tcW w:w="1080" w:type="dxa"/>
          </w:tcPr>
          <w:p w14:paraId="46558018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6A2465"/>
        </w:tc>
        <w:tc>
          <w:tcPr>
            <w:tcW w:w="1080" w:type="dxa"/>
          </w:tcPr>
          <w:p w14:paraId="3AFC5A5C" w14:textId="77777777" w:rsidR="009F5790" w:rsidRPr="009F5790" w:rsidRDefault="009F5790" w:rsidP="006A2465"/>
        </w:tc>
        <w:tc>
          <w:tcPr>
            <w:tcW w:w="1080" w:type="dxa"/>
          </w:tcPr>
          <w:p w14:paraId="7E23613F" w14:textId="77777777" w:rsidR="009F5790" w:rsidRPr="009F5790" w:rsidRDefault="009F5790" w:rsidP="006A2465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6A2465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6A2465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6A2465"/>
        </w:tc>
        <w:tc>
          <w:tcPr>
            <w:tcW w:w="1080" w:type="dxa"/>
          </w:tcPr>
          <w:p w14:paraId="4D22E910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6A2465"/>
        </w:tc>
        <w:tc>
          <w:tcPr>
            <w:tcW w:w="1080" w:type="dxa"/>
          </w:tcPr>
          <w:p w14:paraId="6071EC99" w14:textId="77777777" w:rsidR="009F5790" w:rsidRPr="009F5790" w:rsidRDefault="009F5790" w:rsidP="006A2465"/>
        </w:tc>
        <w:tc>
          <w:tcPr>
            <w:tcW w:w="1080" w:type="dxa"/>
          </w:tcPr>
          <w:p w14:paraId="0D8E8B38" w14:textId="77777777" w:rsidR="009F5790" w:rsidRPr="009F5790" w:rsidRDefault="009F5790" w:rsidP="006A2465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6A2465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6A2465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6A2465"/>
        </w:tc>
        <w:tc>
          <w:tcPr>
            <w:tcW w:w="1080" w:type="dxa"/>
          </w:tcPr>
          <w:p w14:paraId="3BC21E42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6A2465"/>
        </w:tc>
        <w:tc>
          <w:tcPr>
            <w:tcW w:w="1080" w:type="dxa"/>
          </w:tcPr>
          <w:p w14:paraId="718D8944" w14:textId="77777777" w:rsidR="009F5790" w:rsidRPr="009F5790" w:rsidRDefault="009F5790" w:rsidP="006A2465"/>
        </w:tc>
        <w:tc>
          <w:tcPr>
            <w:tcW w:w="1080" w:type="dxa"/>
          </w:tcPr>
          <w:p w14:paraId="5DD7E652" w14:textId="77777777" w:rsidR="009F5790" w:rsidRPr="009F5790" w:rsidRDefault="009F5790" w:rsidP="006A2465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6A2465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6A2465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6A2465"/>
        </w:tc>
        <w:tc>
          <w:tcPr>
            <w:tcW w:w="1080" w:type="dxa"/>
          </w:tcPr>
          <w:p w14:paraId="161B779E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6A2465"/>
        </w:tc>
        <w:tc>
          <w:tcPr>
            <w:tcW w:w="1080" w:type="dxa"/>
          </w:tcPr>
          <w:p w14:paraId="4BE23196" w14:textId="77777777" w:rsidR="009F5790" w:rsidRPr="009F5790" w:rsidRDefault="009F5790" w:rsidP="006A2465"/>
        </w:tc>
        <w:tc>
          <w:tcPr>
            <w:tcW w:w="1080" w:type="dxa"/>
          </w:tcPr>
          <w:p w14:paraId="3F95224E" w14:textId="77777777" w:rsidR="009F5790" w:rsidRPr="009F5790" w:rsidRDefault="009F5790" w:rsidP="006A2465"/>
        </w:tc>
      </w:tr>
    </w:tbl>
    <w:p w14:paraId="7C85DA30" w14:textId="77777777" w:rsidR="009F5790" w:rsidRPr="009F5790" w:rsidRDefault="009F5790" w:rsidP="006A2465"/>
    <w:p w14:paraId="36105CE6" w14:textId="77777777" w:rsidR="009F5790" w:rsidRPr="009F5790" w:rsidRDefault="009F5790" w:rsidP="006A2465"/>
    <w:p w14:paraId="2CC8A7F7" w14:textId="77777777" w:rsidR="009F5790" w:rsidRPr="009F5790" w:rsidRDefault="009F5790" w:rsidP="006A2465">
      <w:r w:rsidRPr="009F5790">
        <w:t xml:space="preserve">Disclaimer: </w:t>
      </w:r>
    </w:p>
    <w:p w14:paraId="28E0825A" w14:textId="77777777" w:rsidR="009F5790" w:rsidRPr="009F5790" w:rsidRDefault="009F5790" w:rsidP="006A2465"/>
    <w:p w14:paraId="47F58572" w14:textId="77777777" w:rsidR="009F5790" w:rsidRPr="009F5790" w:rsidRDefault="009F5790" w:rsidP="006A2465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6A2465">
      <w:r w:rsidRPr="005B3604">
        <w:lastRenderedPageBreak/>
        <w:t>TABLE OF CONTENTS</w:t>
      </w:r>
    </w:p>
    <w:p w14:paraId="63D9F59F" w14:textId="77777777" w:rsidR="009F5790" w:rsidRPr="009F5790" w:rsidRDefault="009F5790" w:rsidP="006A2465"/>
    <w:p w14:paraId="3BB0B844" w14:textId="77777777" w:rsidR="009F5790" w:rsidRPr="005B3604" w:rsidRDefault="009F5790" w:rsidP="006A2465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5F60F9" w:rsidP="006A2465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5F60F9" w:rsidP="006A2465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5F60F9" w:rsidP="006A2465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5F60F9" w:rsidP="006A2465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5F60F9" w:rsidP="006A2465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5F60F9" w:rsidP="006A2465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5F60F9" w:rsidP="006A2465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5F60F9" w:rsidP="006A2465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5F60F9" w:rsidP="006A2465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5F60F9" w:rsidP="006A2465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5F60F9" w:rsidP="006A2465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5F60F9" w:rsidP="006A2465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6A2465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6A2465">
      <w:r w:rsidRPr="00F42082">
        <w:fldChar w:fldCharType="end"/>
      </w:r>
    </w:p>
    <w:p w14:paraId="74E6C9D8" w14:textId="77777777" w:rsidR="009F5790" w:rsidRPr="009F5790" w:rsidRDefault="009F5790" w:rsidP="006A2465"/>
    <w:p w14:paraId="54DA6AF0" w14:textId="77777777" w:rsidR="009F5790" w:rsidRPr="009F5790" w:rsidRDefault="009F5790" w:rsidP="006A2465"/>
    <w:p w14:paraId="5A45629C" w14:textId="77777777" w:rsidR="009F5790" w:rsidRPr="009F5790" w:rsidRDefault="009F5790" w:rsidP="006A2465"/>
    <w:p w14:paraId="32E4EA51" w14:textId="77777777" w:rsidR="009F5790" w:rsidRPr="009F5790" w:rsidRDefault="009F5790" w:rsidP="006A2465"/>
    <w:p w14:paraId="12FDF1A2" w14:textId="77777777" w:rsidR="009F5790" w:rsidRPr="009F5790" w:rsidRDefault="009F5790" w:rsidP="006A2465"/>
    <w:p w14:paraId="332B7CEA" w14:textId="77777777" w:rsidR="009F5790" w:rsidRPr="009F5790" w:rsidRDefault="009F5790" w:rsidP="006A2465"/>
    <w:p w14:paraId="2663E52A" w14:textId="6EA46DD2" w:rsidR="009F5790" w:rsidRPr="009F5790" w:rsidRDefault="009F5790" w:rsidP="006A2465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63779">
        <w:t>online banking</w:t>
      </w:r>
      <w:r w:rsidR="002732CE">
        <w:t xml:space="preserve"> system</w:t>
      </w:r>
    </w:p>
    <w:p w14:paraId="615B5306" w14:textId="692B64B2" w:rsidR="009F5790" w:rsidRPr="009F5790" w:rsidRDefault="009F5790" w:rsidP="006A2465">
      <w:pPr>
        <w:pStyle w:val="BodyText"/>
      </w:pPr>
      <w:r w:rsidRPr="009F5790">
        <w:t xml:space="preserve">Use Case ID:  </w:t>
      </w:r>
      <w:r w:rsidR="004D595C">
        <w:t>EmpFleet1.0</w:t>
      </w:r>
    </w:p>
    <w:p w14:paraId="078CF40F" w14:textId="77777777" w:rsidR="009F5790" w:rsidRPr="009F5790" w:rsidRDefault="009F5790" w:rsidP="006A2465">
      <w:pPr>
        <w:pStyle w:val="BodyText"/>
      </w:pPr>
    </w:p>
    <w:p w14:paraId="457BA5FC" w14:textId="2A337C8C" w:rsidR="009F5790" w:rsidRPr="009F5790" w:rsidRDefault="009F5790" w:rsidP="006A2465">
      <w:r w:rsidRPr="009F5790">
        <w:rPr>
          <w:b/>
        </w:rPr>
        <w:t>Brief Description:</w:t>
      </w:r>
      <w:r w:rsidRPr="009F5790">
        <w:t xml:space="preserve"> </w:t>
      </w:r>
      <w:r w:rsidR="00763779">
        <w:t>This usecase describes the process</w:t>
      </w:r>
      <w:r w:rsidR="004D595C">
        <w:t xml:space="preserve"> of using employee fleet system for requesting unscheduled cab</w:t>
      </w:r>
      <w:r w:rsidR="00763779">
        <w:t>.</w:t>
      </w:r>
    </w:p>
    <w:p w14:paraId="339B99C7" w14:textId="77777777" w:rsidR="009F5790" w:rsidRPr="009F5790" w:rsidRDefault="009F5790" w:rsidP="006A2465"/>
    <w:p w14:paraId="736729FA" w14:textId="6D07C0F6" w:rsidR="009F5790" w:rsidRPr="009F5790" w:rsidRDefault="009F5790" w:rsidP="006A2465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037C0263" w14:textId="50F3B0BA" w:rsidR="0007128F" w:rsidRPr="00EE618D" w:rsidRDefault="00EE618D" w:rsidP="006A2465">
      <w:r>
        <w:t xml:space="preserve">              </w:t>
      </w:r>
      <w:r w:rsidR="004D595C">
        <w:t>1.Employee</w:t>
      </w:r>
    </w:p>
    <w:p w14:paraId="08B90B37" w14:textId="4C60D5CA" w:rsidR="0007128F" w:rsidRPr="00EE618D" w:rsidRDefault="004D595C" w:rsidP="006A2465">
      <w:r>
        <w:t xml:space="preserve">              2.Cab Request System</w:t>
      </w:r>
    </w:p>
    <w:p w14:paraId="36379E54" w14:textId="77777777" w:rsidR="009F5790" w:rsidRPr="00EE618D" w:rsidRDefault="009F5790" w:rsidP="006A2465"/>
    <w:p w14:paraId="6AA8190C" w14:textId="5669E1E9" w:rsidR="0007128F" w:rsidRPr="00EE618D" w:rsidRDefault="009F5790" w:rsidP="00B737A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  <w:r w:rsidR="004D595C">
        <w:t>.</w:t>
      </w:r>
    </w:p>
    <w:p w14:paraId="5457BA21" w14:textId="787C64F0" w:rsidR="0007128F" w:rsidRPr="00EE618D" w:rsidRDefault="0007128F" w:rsidP="006A2465">
      <w:r w:rsidRPr="00EE618D">
        <w:t xml:space="preserve">               </w:t>
      </w:r>
      <w:r w:rsidR="00B737AB">
        <w:t>1</w:t>
      </w:r>
      <w:r w:rsidRPr="00EE618D">
        <w:t>.</w:t>
      </w:r>
      <w:r w:rsidR="004D595C" w:rsidRPr="004D595C">
        <w:t>The employee has successfully login in to the the site https:\\travel.fleet.com</w:t>
      </w:r>
    </w:p>
    <w:p w14:paraId="40B080C7" w14:textId="48BB335B" w:rsidR="0007128F" w:rsidRPr="00EE618D" w:rsidRDefault="0007128F" w:rsidP="006A2465">
      <w:r w:rsidRPr="00EE618D">
        <w:t xml:space="preserve">     </w:t>
      </w:r>
      <w:r w:rsidR="00B737AB">
        <w:t xml:space="preserve">          2</w:t>
      </w:r>
      <w:r w:rsidR="004D595C">
        <w:t>.Employee is in New</w:t>
      </w:r>
      <w:r w:rsidR="004D595C" w:rsidRPr="004D595C">
        <w:t xml:space="preserve"> Unschedule Request page in the Unscheduled Cab Request tab</w:t>
      </w:r>
    </w:p>
    <w:p w14:paraId="6A318C81" w14:textId="3EA7826D" w:rsidR="004D595C" w:rsidRPr="00EE618D" w:rsidRDefault="00B737AB" w:rsidP="006A2465">
      <w:r>
        <w:t xml:space="preserve">               3</w:t>
      </w:r>
      <w:r w:rsidR="0007128F" w:rsidRPr="00EE618D">
        <w:t>.</w:t>
      </w:r>
      <w:r w:rsidR="004D595C">
        <w:t>The employee has selected appropriate landmark.</w:t>
      </w:r>
    </w:p>
    <w:p w14:paraId="402F1E3E" w14:textId="54EEDA17" w:rsidR="0007128F" w:rsidRPr="00EE618D" w:rsidRDefault="0007128F" w:rsidP="006A2465"/>
    <w:p w14:paraId="5FFC8CDC" w14:textId="3013A108" w:rsidR="009F5790" w:rsidRPr="009F5790" w:rsidRDefault="0007128F" w:rsidP="006A2465">
      <w:r w:rsidRPr="00EE618D">
        <w:t xml:space="preserve">              </w:t>
      </w:r>
    </w:p>
    <w:p w14:paraId="76B4CB6E" w14:textId="0C70712E" w:rsidR="009F5790" w:rsidRPr="009F5790" w:rsidRDefault="009F5790" w:rsidP="006A2465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23A7DCB0" w:rsidR="009F5790" w:rsidRDefault="009F5790" w:rsidP="006A2465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1C4D77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3DC5690E" w14:textId="02B5AEF9" w:rsidR="00513662" w:rsidRPr="001C4D77" w:rsidRDefault="00CE228C" w:rsidP="006A2465">
      <w:pPr>
        <w:pStyle w:val="StyleHeading2Sub-headingH2ChapterNumberAppendixLetterchnh"/>
      </w:pPr>
      <w:r>
        <w:t xml:space="preserve">   </w:t>
      </w:r>
    </w:p>
    <w:p w14:paraId="6F83F654" w14:textId="7A20EF13" w:rsidR="00513662" w:rsidRDefault="00866B9E" w:rsidP="006A2465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B06D65">
        <w:t>Unschedule Cab Request</w:t>
      </w:r>
    </w:p>
    <w:p w14:paraId="37B2B0EB" w14:textId="77777777" w:rsidR="00B06D65" w:rsidRDefault="00B06D65" w:rsidP="006A2465">
      <w:pPr>
        <w:pStyle w:val="Footer"/>
      </w:pPr>
    </w:p>
    <w:p w14:paraId="19A03ED9" w14:textId="384990FA" w:rsidR="00B06D65" w:rsidRDefault="00B06D65" w:rsidP="006A2465">
      <w:pPr>
        <w:pStyle w:val="ListParagraph"/>
        <w:numPr>
          <w:ilvl w:val="0"/>
          <w:numId w:val="9"/>
        </w:numPr>
      </w:pPr>
      <w:r>
        <w:t>Employee selects location.</w:t>
      </w:r>
    </w:p>
    <w:p w14:paraId="209FFDEF" w14:textId="77777777" w:rsidR="00B06D65" w:rsidRDefault="00B06D65" w:rsidP="006A2465">
      <w:pPr>
        <w:pStyle w:val="ListParagraph"/>
        <w:numPr>
          <w:ilvl w:val="0"/>
          <w:numId w:val="9"/>
        </w:numPr>
      </w:pPr>
      <w:r>
        <w:t>Employee selects PickUp or Drop.</w:t>
      </w:r>
    </w:p>
    <w:p w14:paraId="3151AB22" w14:textId="77777777" w:rsidR="00B06D65" w:rsidRDefault="00B06D65" w:rsidP="006A2465">
      <w:pPr>
        <w:pStyle w:val="ListParagraph"/>
        <w:numPr>
          <w:ilvl w:val="0"/>
          <w:numId w:val="9"/>
        </w:numPr>
      </w:pPr>
      <w:r>
        <w:t>Employee selects date of travel.</w:t>
      </w:r>
    </w:p>
    <w:p w14:paraId="14E371AA" w14:textId="0E52253D" w:rsidR="00513662" w:rsidRDefault="00B06D65" w:rsidP="006A2465">
      <w:pPr>
        <w:pStyle w:val="ListParagraph"/>
        <w:numPr>
          <w:ilvl w:val="0"/>
          <w:numId w:val="9"/>
        </w:numPr>
      </w:pPr>
      <w:r>
        <w:t>Employee selects departure time or arrival time according to selected in step 2.</w:t>
      </w:r>
    </w:p>
    <w:p w14:paraId="1D9593C1" w14:textId="2F4161B7" w:rsidR="00B06D65" w:rsidRDefault="00B06D65" w:rsidP="006A2465">
      <w:pPr>
        <w:pStyle w:val="ListParagraph"/>
        <w:numPr>
          <w:ilvl w:val="0"/>
          <w:numId w:val="9"/>
        </w:numPr>
      </w:pPr>
      <w:r>
        <w:t>Employee verifies contact number.</w:t>
      </w:r>
    </w:p>
    <w:p w14:paraId="006B4BA3" w14:textId="7A4E777B" w:rsidR="00B06D65" w:rsidRDefault="00B06D65" w:rsidP="006A2465">
      <w:pPr>
        <w:pStyle w:val="ListParagraph"/>
        <w:numPr>
          <w:ilvl w:val="0"/>
          <w:numId w:val="9"/>
        </w:numPr>
      </w:pPr>
      <w:r>
        <w:t>Empoyee selects purpose of travel.</w:t>
      </w:r>
    </w:p>
    <w:p w14:paraId="615091D6" w14:textId="37DBFB58" w:rsidR="00B06D65" w:rsidRDefault="00B06D65" w:rsidP="006A2465">
      <w:pPr>
        <w:pStyle w:val="ListParagraph"/>
        <w:numPr>
          <w:ilvl w:val="0"/>
          <w:numId w:val="9"/>
        </w:numPr>
      </w:pPr>
      <w:r>
        <w:t>Employee clicks done button.</w:t>
      </w:r>
    </w:p>
    <w:p w14:paraId="6AF79A01" w14:textId="7E20ADBD" w:rsidR="00B06D65" w:rsidRPr="00DC1893" w:rsidRDefault="00B06D65" w:rsidP="006A2465">
      <w:pPr>
        <w:pStyle w:val="ListParagraph"/>
        <w:numPr>
          <w:ilvl w:val="0"/>
          <w:numId w:val="9"/>
        </w:numPr>
      </w:pPr>
      <w:r>
        <w:t xml:space="preserve">System displays the message “Request Submitted Successfully” with cab request id. </w:t>
      </w:r>
    </w:p>
    <w:p w14:paraId="5E6CC605" w14:textId="63C888CA" w:rsidR="009F5790" w:rsidRPr="009F5790" w:rsidRDefault="009F5790" w:rsidP="006A2465"/>
    <w:p w14:paraId="1BCFD2B2" w14:textId="6D35D9CA" w:rsidR="00032EBA" w:rsidRDefault="00B6375A" w:rsidP="006A2465">
      <w:r>
        <w:t xml:space="preserve"> </w:t>
      </w:r>
    </w:p>
    <w:p w14:paraId="45F103CF" w14:textId="77777777" w:rsidR="00D85DB9" w:rsidRDefault="00D85DB9" w:rsidP="006A2465"/>
    <w:p w14:paraId="4A2BE58E" w14:textId="77777777" w:rsidR="00D85DB9" w:rsidRDefault="00D85DB9" w:rsidP="006A2465"/>
    <w:p w14:paraId="11124BC2" w14:textId="77777777" w:rsidR="00D85DB9" w:rsidRDefault="00D85DB9" w:rsidP="006A2465"/>
    <w:p w14:paraId="05F11CC9" w14:textId="77777777" w:rsidR="00D85DB9" w:rsidRDefault="00D85DB9" w:rsidP="006A2465"/>
    <w:p w14:paraId="05A9DD10" w14:textId="77777777" w:rsidR="002A46FA" w:rsidRDefault="002A46FA" w:rsidP="006A2465"/>
    <w:p w14:paraId="078DBFF3" w14:textId="44AD9B24" w:rsidR="009F5790" w:rsidRPr="009F5790" w:rsidRDefault="009F5790" w:rsidP="006A2465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9F5790">
        <w:lastRenderedPageBreak/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54D5468F" w14:textId="77777777" w:rsidR="009F5790" w:rsidRDefault="009F5790" w:rsidP="006A2465">
      <w:pPr>
        <w:pStyle w:val="infoblue"/>
      </w:pPr>
    </w:p>
    <w:p w14:paraId="6B8933E4" w14:textId="6890F904" w:rsidR="00B67E7B" w:rsidRDefault="00AF20B3" w:rsidP="006A2465">
      <w:pPr>
        <w:pStyle w:val="StyleHeading2Sub-headingH2ChapterNumberAppendixLetterchnh"/>
      </w:pPr>
      <w:r>
        <w:t>Alternate Flow 1</w:t>
      </w:r>
      <w:r w:rsidR="00B67E7B">
        <w:t xml:space="preserve">: </w:t>
      </w:r>
      <w:r w:rsidR="002955BC">
        <w:t xml:space="preserve">Successful </w:t>
      </w:r>
      <w:r w:rsidR="001B2278">
        <w:t>unscheduled cab request</w:t>
      </w:r>
    </w:p>
    <w:p w14:paraId="5D084CAA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selects location.</w:t>
      </w:r>
    </w:p>
    <w:p w14:paraId="2271F4B2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selects PickUp or Drop.</w:t>
      </w:r>
    </w:p>
    <w:p w14:paraId="08C50977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selects date of travel.</w:t>
      </w:r>
    </w:p>
    <w:p w14:paraId="0A08C192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selects departure time or arrival time according to selected in step 2.</w:t>
      </w:r>
    </w:p>
    <w:p w14:paraId="0CF6BF61" w14:textId="75C63623" w:rsidR="009457E2" w:rsidRDefault="009457E2" w:rsidP="006A2465">
      <w:pPr>
        <w:pStyle w:val="ListParagraph"/>
        <w:numPr>
          <w:ilvl w:val="0"/>
          <w:numId w:val="42"/>
        </w:numPr>
      </w:pPr>
      <w:r>
        <w:t xml:space="preserve">Employee </w:t>
      </w:r>
      <w:r w:rsidR="0094001B">
        <w:t>selects the change box.</w:t>
      </w:r>
    </w:p>
    <w:p w14:paraId="6201AFE8" w14:textId="5017DB45" w:rsidR="0094001B" w:rsidRDefault="0094001B" w:rsidP="006A2465">
      <w:pPr>
        <w:pStyle w:val="ListParagraph"/>
        <w:numPr>
          <w:ilvl w:val="0"/>
          <w:numId w:val="42"/>
        </w:numPr>
      </w:pPr>
      <w:r>
        <w:t>Employee changes the mobile number.</w:t>
      </w:r>
    </w:p>
    <w:p w14:paraId="7118AEB2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Empoyee selects purpose of travel.</w:t>
      </w:r>
    </w:p>
    <w:p w14:paraId="5AF2E749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clicks done button.</w:t>
      </w:r>
    </w:p>
    <w:p w14:paraId="339FC8D7" w14:textId="77777777" w:rsidR="009457E2" w:rsidRPr="00DC1893" w:rsidRDefault="009457E2" w:rsidP="006A2465">
      <w:pPr>
        <w:pStyle w:val="ListParagraph"/>
        <w:numPr>
          <w:ilvl w:val="0"/>
          <w:numId w:val="42"/>
        </w:numPr>
      </w:pPr>
      <w:r>
        <w:t xml:space="preserve">System displays the message “Request Submitted Successfully” with cab request id. </w:t>
      </w:r>
    </w:p>
    <w:p w14:paraId="2779178D" w14:textId="77777777" w:rsidR="00B67E7B" w:rsidRPr="009F5790" w:rsidRDefault="00B67E7B" w:rsidP="006A2465">
      <w:pPr>
        <w:pStyle w:val="infoblue"/>
      </w:pPr>
    </w:p>
    <w:p w14:paraId="1500B5CB" w14:textId="618C16F3" w:rsidR="009F5790" w:rsidRDefault="009F5790" w:rsidP="006A2465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 xml:space="preserve">Alternate Flow </w:t>
      </w:r>
      <w:bookmarkEnd w:id="35"/>
      <w:bookmarkEnd w:id="36"/>
      <w:bookmarkEnd w:id="37"/>
      <w:bookmarkEnd w:id="38"/>
      <w:r w:rsidR="00AF20B3">
        <w:t>2</w:t>
      </w:r>
      <w:r w:rsidR="00B67E7B">
        <w:t xml:space="preserve">: </w:t>
      </w:r>
      <w:r w:rsidR="005C2E61">
        <w:t>s</w:t>
      </w:r>
      <w:r w:rsidR="006A2465">
        <w:t>uccessful unscheduled cab request</w:t>
      </w:r>
    </w:p>
    <w:p w14:paraId="7DE88D4E" w14:textId="77777777" w:rsidR="006A2465" w:rsidRDefault="006A2465" w:rsidP="006A2465">
      <w:pPr>
        <w:pStyle w:val="ListParagraph"/>
        <w:numPr>
          <w:ilvl w:val="0"/>
          <w:numId w:val="43"/>
        </w:numPr>
      </w:pPr>
      <w:r>
        <w:t>Employee selects location.</w:t>
      </w:r>
    </w:p>
    <w:p w14:paraId="5D81EBC9" w14:textId="37A03248" w:rsidR="006A2465" w:rsidRDefault="006A2465" w:rsidP="006A2465">
      <w:pPr>
        <w:pStyle w:val="ListParagraph"/>
        <w:numPr>
          <w:ilvl w:val="0"/>
          <w:numId w:val="43"/>
        </w:numPr>
      </w:pPr>
      <w:r>
        <w:t xml:space="preserve">Employee selects PickUp </w:t>
      </w:r>
      <w:r w:rsidR="00A34430">
        <w:t>.</w:t>
      </w:r>
    </w:p>
    <w:p w14:paraId="5C3F77ED" w14:textId="77777777" w:rsidR="006A2465" w:rsidRDefault="006A2465" w:rsidP="006A2465">
      <w:pPr>
        <w:pStyle w:val="ListParagraph"/>
        <w:numPr>
          <w:ilvl w:val="0"/>
          <w:numId w:val="43"/>
        </w:numPr>
      </w:pPr>
      <w:r>
        <w:t>Employee selects date of travel.</w:t>
      </w:r>
    </w:p>
    <w:p w14:paraId="09E8AD3F" w14:textId="31D54207" w:rsidR="006A2465" w:rsidRDefault="006A2465" w:rsidP="006A2465">
      <w:pPr>
        <w:pStyle w:val="ListParagraph"/>
        <w:numPr>
          <w:ilvl w:val="0"/>
          <w:numId w:val="43"/>
        </w:numPr>
      </w:pPr>
      <w:r>
        <w:t xml:space="preserve">Employee selects departure time </w:t>
      </w:r>
      <w:r w:rsidR="00A34430">
        <w:t>.</w:t>
      </w:r>
    </w:p>
    <w:p w14:paraId="5DF7E9AE" w14:textId="3EB5ED77" w:rsidR="006A2465" w:rsidRDefault="006A2465" w:rsidP="006A2465">
      <w:pPr>
        <w:pStyle w:val="ListParagraph"/>
        <w:numPr>
          <w:ilvl w:val="0"/>
          <w:numId w:val="43"/>
        </w:numPr>
      </w:pPr>
      <w:r>
        <w:t xml:space="preserve">Employee </w:t>
      </w:r>
      <w:r w:rsidR="00DE1D6C">
        <w:t>verifies</w:t>
      </w:r>
      <w:r>
        <w:t xml:space="preserve"> the mobile number.</w:t>
      </w:r>
    </w:p>
    <w:p w14:paraId="0ACC9F3E" w14:textId="77777777" w:rsidR="006A2465" w:rsidRDefault="006A2465" w:rsidP="006A2465">
      <w:pPr>
        <w:pStyle w:val="ListParagraph"/>
        <w:numPr>
          <w:ilvl w:val="0"/>
          <w:numId w:val="43"/>
        </w:numPr>
      </w:pPr>
      <w:r>
        <w:t>Empoyee selects purpose of travel.</w:t>
      </w:r>
    </w:p>
    <w:p w14:paraId="6705B7A2" w14:textId="77777777" w:rsidR="006A2465" w:rsidRDefault="006A2465" w:rsidP="006A2465">
      <w:pPr>
        <w:pStyle w:val="ListParagraph"/>
        <w:numPr>
          <w:ilvl w:val="0"/>
          <w:numId w:val="43"/>
        </w:numPr>
      </w:pPr>
      <w:r>
        <w:t>Employee clicks done button.</w:t>
      </w:r>
    </w:p>
    <w:p w14:paraId="3A5A9638" w14:textId="77777777" w:rsidR="006A2465" w:rsidRPr="00B67E7B" w:rsidRDefault="006A2465" w:rsidP="006A2465">
      <w:pPr>
        <w:pStyle w:val="ListParagraph"/>
        <w:numPr>
          <w:ilvl w:val="0"/>
          <w:numId w:val="43"/>
        </w:numPr>
      </w:pPr>
      <w:r>
        <w:t>System displays the message “Request Submitted Successfully” with cab request id.</w:t>
      </w:r>
    </w:p>
    <w:p w14:paraId="65A30744" w14:textId="77777777" w:rsidR="006A2465" w:rsidRDefault="006A2465" w:rsidP="006A2465">
      <w:pPr>
        <w:ind w:left="810"/>
      </w:pPr>
    </w:p>
    <w:p w14:paraId="2AFB5F8F" w14:textId="77777777" w:rsidR="00B67E7B" w:rsidRDefault="00B67E7B" w:rsidP="006A2465">
      <w:pPr>
        <w:pStyle w:val="Caption"/>
      </w:pPr>
    </w:p>
    <w:p w14:paraId="11ED2495" w14:textId="238DB1F1" w:rsidR="00AF20B3" w:rsidRDefault="00AF20B3" w:rsidP="006A2465">
      <w:pPr>
        <w:pStyle w:val="StyleHeading2Sub-headingH2ChapterNumberAppendixLetterchnh"/>
      </w:pPr>
      <w:r w:rsidRPr="009F5790">
        <w:t xml:space="preserve">Alternate Flow </w:t>
      </w:r>
      <w:r>
        <w:t>3</w:t>
      </w:r>
    </w:p>
    <w:p w14:paraId="16FAF4EF" w14:textId="45D797F5" w:rsidR="002B1A21" w:rsidRDefault="002B1A21" w:rsidP="006A2465">
      <w:pPr>
        <w:pStyle w:val="StyleHeading2Sub-headingH2ChapterNumberAppendixLetterchnh"/>
      </w:pPr>
      <w:r>
        <w:t xml:space="preserve">Exception Flow  1: </w:t>
      </w:r>
      <w:r w:rsidR="005C2E61">
        <w:t>unsuccessful unscheduled cab request</w:t>
      </w:r>
      <w:r w:rsidR="00F9425C">
        <w:t xml:space="preserve"> </w:t>
      </w:r>
    </w:p>
    <w:p w14:paraId="5076361F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location.</w:t>
      </w:r>
    </w:p>
    <w:p w14:paraId="620719E1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PickUp .</w:t>
      </w:r>
    </w:p>
    <w:p w14:paraId="4578A5AE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date of travel.</w:t>
      </w:r>
    </w:p>
    <w:p w14:paraId="4078CEFD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departure time .</w:t>
      </w:r>
    </w:p>
    <w:p w14:paraId="75A9A463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the change box.</w:t>
      </w:r>
    </w:p>
    <w:p w14:paraId="08145A10" w14:textId="5D7DA15A" w:rsidR="00DE1D6C" w:rsidRDefault="00DE1D6C" w:rsidP="00DE1D6C">
      <w:pPr>
        <w:pStyle w:val="ListParagraph"/>
        <w:numPr>
          <w:ilvl w:val="0"/>
          <w:numId w:val="44"/>
        </w:numPr>
      </w:pPr>
      <w:r>
        <w:t>Employee leaves the mobile number empty.</w:t>
      </w:r>
    </w:p>
    <w:p w14:paraId="0FCFC11A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Empoyee selects purpose of travel.</w:t>
      </w:r>
    </w:p>
    <w:p w14:paraId="302FB925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clicks done button.</w:t>
      </w:r>
    </w:p>
    <w:p w14:paraId="31DE8AD9" w14:textId="0015BD3E" w:rsidR="00DE1D6C" w:rsidRPr="00B67E7B" w:rsidRDefault="00DE1D6C" w:rsidP="00DE1D6C">
      <w:pPr>
        <w:pStyle w:val="ListParagraph"/>
        <w:numPr>
          <w:ilvl w:val="0"/>
          <w:numId w:val="44"/>
        </w:numPr>
      </w:pPr>
      <w:r>
        <w:t xml:space="preserve">System displays the error message “Request Not Submitted” </w:t>
      </w:r>
      <w:r w:rsidR="00F9425C">
        <w:t>with enter mobile number correctly.</w:t>
      </w:r>
    </w:p>
    <w:p w14:paraId="3D47347A" w14:textId="77777777" w:rsidR="00960EDF" w:rsidRDefault="00960EDF" w:rsidP="006A2465">
      <w:pPr>
        <w:pStyle w:val="ListParagraph"/>
      </w:pPr>
    </w:p>
    <w:p w14:paraId="569A9CC5" w14:textId="5D099B75" w:rsidR="00F9425C" w:rsidRDefault="00960EDF" w:rsidP="00F9425C">
      <w:pPr>
        <w:pStyle w:val="StyleHeading2Sub-headingH2ChapterNumberAppendixLetterchnh"/>
      </w:pPr>
      <w:r>
        <w:t>Exception Flow  2</w:t>
      </w:r>
      <w:r w:rsidR="00F9425C" w:rsidRPr="00F9425C">
        <w:t xml:space="preserve"> </w:t>
      </w:r>
      <w:r w:rsidR="00F9425C">
        <w:t>:unsuccessful unscheduled cab request due to wrong date</w:t>
      </w:r>
    </w:p>
    <w:p w14:paraId="047D0E08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>Employee selects location.</w:t>
      </w:r>
    </w:p>
    <w:p w14:paraId="4C9001ED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>Employee selects PickUp .</w:t>
      </w:r>
    </w:p>
    <w:p w14:paraId="4BA6C3B4" w14:textId="0851DC9F" w:rsidR="00F9425C" w:rsidRDefault="00F9425C" w:rsidP="00F9425C">
      <w:pPr>
        <w:pStyle w:val="ListParagraph"/>
        <w:numPr>
          <w:ilvl w:val="0"/>
          <w:numId w:val="45"/>
        </w:numPr>
      </w:pPr>
      <w:r>
        <w:t>Employee selects date of travel as an old date.</w:t>
      </w:r>
    </w:p>
    <w:p w14:paraId="57AEABBA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>Employee selects departure time .</w:t>
      </w:r>
    </w:p>
    <w:p w14:paraId="682B0A02" w14:textId="62AC5551" w:rsidR="00F9425C" w:rsidRDefault="00F9425C" w:rsidP="00F9425C">
      <w:pPr>
        <w:pStyle w:val="ListParagraph"/>
        <w:numPr>
          <w:ilvl w:val="0"/>
          <w:numId w:val="45"/>
        </w:numPr>
      </w:pPr>
      <w:r>
        <w:t>Employee verifies mobile number.</w:t>
      </w:r>
    </w:p>
    <w:p w14:paraId="562BEACF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lastRenderedPageBreak/>
        <w:t>Empoyee selects purpose of travel.</w:t>
      </w:r>
    </w:p>
    <w:p w14:paraId="6DDBD93E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>Employee clicks done button.</w:t>
      </w:r>
    </w:p>
    <w:p w14:paraId="262A1BC2" w14:textId="0EE8CE79" w:rsidR="00F9425C" w:rsidRPr="00B67E7B" w:rsidRDefault="00F9425C" w:rsidP="00F9425C">
      <w:pPr>
        <w:pStyle w:val="ListParagraph"/>
        <w:numPr>
          <w:ilvl w:val="0"/>
          <w:numId w:val="45"/>
        </w:numPr>
      </w:pPr>
      <w:r>
        <w:t>System displays the error message “Request Not Submitted” with enter valid date.</w:t>
      </w:r>
    </w:p>
    <w:p w14:paraId="38779B3F" w14:textId="77777777" w:rsidR="00F9425C" w:rsidRDefault="00F9425C" w:rsidP="00F9425C">
      <w:pPr>
        <w:pStyle w:val="ListParagraph"/>
      </w:pPr>
    </w:p>
    <w:p w14:paraId="6FB4F2E6" w14:textId="77777777" w:rsidR="00960EDF" w:rsidRDefault="00960EDF" w:rsidP="006A2465">
      <w:pPr>
        <w:pStyle w:val="ListParagraph"/>
      </w:pPr>
    </w:p>
    <w:p w14:paraId="780B4FD3" w14:textId="296A0127" w:rsidR="002B1A21" w:rsidRDefault="00960EDF" w:rsidP="006A2465">
      <w:pPr>
        <w:pStyle w:val="StyleHeading2Sub-headingH2ChapterNumberAppendixLetterchnh"/>
      </w:pPr>
      <w:bookmarkStart w:id="43" w:name="_Toc458764038"/>
      <w:r>
        <w:t>Exception Flow 3</w:t>
      </w:r>
      <w:r w:rsidR="002B1A21">
        <w:t>: Web Server Down</w:t>
      </w:r>
      <w:bookmarkEnd w:id="43"/>
    </w:p>
    <w:p w14:paraId="7BD8947D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location.</w:t>
      </w:r>
    </w:p>
    <w:p w14:paraId="3EC589F4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PickUp .</w:t>
      </w:r>
    </w:p>
    <w:p w14:paraId="3B4A29F0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date of travel.</w:t>
      </w:r>
    </w:p>
    <w:p w14:paraId="27379CED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departure time .</w:t>
      </w:r>
    </w:p>
    <w:p w14:paraId="1B8C078B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the change box.</w:t>
      </w:r>
    </w:p>
    <w:p w14:paraId="23E2FD8E" w14:textId="77777777" w:rsidR="002B1A21" w:rsidRPr="00B07296" w:rsidRDefault="002B1A21" w:rsidP="006A2465">
      <w:pPr>
        <w:pStyle w:val="ListParagraph"/>
        <w:numPr>
          <w:ilvl w:val="0"/>
          <w:numId w:val="29"/>
        </w:numPr>
      </w:pPr>
      <w:r>
        <w:t>The system displays an error message regarding web server unavailability problem</w:t>
      </w:r>
    </w:p>
    <w:p w14:paraId="5625E615" w14:textId="3B4A47C6" w:rsidR="002B1A21" w:rsidRDefault="00960EDF" w:rsidP="006A2465">
      <w:pPr>
        <w:pStyle w:val="StyleHeading2Sub-headingH2ChapterNumberAppendixLetterchnh"/>
      </w:pPr>
      <w:bookmarkStart w:id="44" w:name="_Toc458764039"/>
      <w:r>
        <w:t>Exception Flow 4</w:t>
      </w:r>
      <w:r w:rsidR="002B1A21">
        <w:t>: Database Connectivity Error</w:t>
      </w:r>
      <w:bookmarkEnd w:id="44"/>
    </w:p>
    <w:p w14:paraId="06F8A7FF" w14:textId="77777777" w:rsidR="002B1A21" w:rsidRDefault="002B1A21" w:rsidP="006A2465"/>
    <w:p w14:paraId="660A11FF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>Employee selects location.</w:t>
      </w:r>
    </w:p>
    <w:p w14:paraId="2B614DD0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>Employee selects PickUp .</w:t>
      </w:r>
    </w:p>
    <w:p w14:paraId="4EF2E6CC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>Employee selects date of travel.</w:t>
      </w:r>
    </w:p>
    <w:p w14:paraId="578D0FD4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>Employee selects departure time .</w:t>
      </w:r>
    </w:p>
    <w:p w14:paraId="4DEF58EB" w14:textId="77777777" w:rsidR="002B1A21" w:rsidRPr="002445D4" w:rsidRDefault="002B1A21" w:rsidP="006A2465">
      <w:pPr>
        <w:pStyle w:val="ListParagraph"/>
        <w:numPr>
          <w:ilvl w:val="0"/>
          <w:numId w:val="30"/>
        </w:numPr>
      </w:pPr>
      <w:r w:rsidRPr="00B22A32">
        <w:t>The system</w:t>
      </w:r>
      <w:r>
        <w:t xml:space="preserve"> displays an error message regarding database connectivity problem.</w:t>
      </w:r>
    </w:p>
    <w:p w14:paraId="72331186" w14:textId="23A1E390" w:rsidR="002B1A21" w:rsidRDefault="00960EDF" w:rsidP="006A2465">
      <w:pPr>
        <w:pStyle w:val="StyleHeading2Sub-headingH2ChapterNumberAppendixLetterchnh"/>
      </w:pPr>
      <w:bookmarkStart w:id="45" w:name="_Toc458764040"/>
      <w:r>
        <w:t>Exception Flow 5</w:t>
      </w:r>
      <w:r w:rsidR="002B1A21">
        <w:t>: Network Connectivity Error</w:t>
      </w:r>
      <w:bookmarkEnd w:id="45"/>
    </w:p>
    <w:p w14:paraId="2C343FEF" w14:textId="77777777" w:rsidR="002B1A21" w:rsidRDefault="002B1A21" w:rsidP="006A2465"/>
    <w:p w14:paraId="2BAAFBBE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>Employee selects location.</w:t>
      </w:r>
    </w:p>
    <w:p w14:paraId="5988708E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>Employee selects PickUp .</w:t>
      </w:r>
    </w:p>
    <w:p w14:paraId="6252CAD4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>Employee selects date of travel.</w:t>
      </w:r>
    </w:p>
    <w:p w14:paraId="1D3C1FA7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>Employee selects departure time .</w:t>
      </w:r>
    </w:p>
    <w:p w14:paraId="1C5D931F" w14:textId="77777777" w:rsidR="002B1A21" w:rsidRPr="002445D4" w:rsidRDefault="002B1A21" w:rsidP="006A2465">
      <w:pPr>
        <w:pStyle w:val="ListParagraph"/>
        <w:numPr>
          <w:ilvl w:val="0"/>
          <w:numId w:val="31"/>
        </w:numPr>
      </w:pPr>
      <w:r w:rsidRPr="00B22A32">
        <w:t>The system</w:t>
      </w:r>
      <w:r>
        <w:t xml:space="preserve"> displays an error message regarding network connectivity problem.</w:t>
      </w:r>
    </w:p>
    <w:p w14:paraId="2150605E" w14:textId="77777777" w:rsidR="00AF20B3" w:rsidRDefault="00AF20B3" w:rsidP="006A2465">
      <w:pPr>
        <w:pStyle w:val="StyleHeading2Sub-headingH2ChapterNumberAppendixLetterchnh"/>
      </w:pPr>
    </w:p>
    <w:p w14:paraId="348E452A" w14:textId="0631C8C9" w:rsidR="00B67E7B" w:rsidRPr="009F5790" w:rsidRDefault="00B67E7B" w:rsidP="006A2465">
      <w:pPr>
        <w:pStyle w:val="Caption"/>
      </w:pPr>
      <w:r>
        <w:tab/>
      </w:r>
    </w:p>
    <w:p w14:paraId="028B5EC2" w14:textId="14B495F3" w:rsidR="009F5790" w:rsidRPr="009F5790" w:rsidRDefault="009F5790" w:rsidP="006A2465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9"/>
      <w:bookmarkEnd w:id="40"/>
      <w:bookmarkEnd w:id="41"/>
      <w:bookmarkEnd w:id="42"/>
      <w:r w:rsidRPr="009F5790">
        <w:t>Post Conditions</w:t>
      </w:r>
      <w:bookmarkEnd w:id="46"/>
      <w:bookmarkEnd w:id="47"/>
      <w:bookmarkEnd w:id="48"/>
      <w:bookmarkEnd w:id="49"/>
      <w:bookmarkEnd w:id="50"/>
    </w:p>
    <w:p w14:paraId="332A8832" w14:textId="77777777" w:rsidR="009F5790" w:rsidRPr="009F5790" w:rsidRDefault="009F5790" w:rsidP="006A2465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B33715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6A2465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6A2465">
            <w:r w:rsidRPr="009F5790">
              <w:t>Post Condition</w:t>
            </w:r>
          </w:p>
        </w:tc>
      </w:tr>
      <w:tr w:rsidR="009F5790" w:rsidRPr="009F5790" w14:paraId="157725F0" w14:textId="77777777" w:rsidTr="00B33715">
        <w:tc>
          <w:tcPr>
            <w:tcW w:w="3168" w:type="dxa"/>
          </w:tcPr>
          <w:p w14:paraId="6FC88656" w14:textId="7274DC51" w:rsidR="009F5790" w:rsidRPr="009F5790" w:rsidRDefault="00F02886" w:rsidP="006A2465">
            <w:r>
              <w:t xml:space="preserve"> </w:t>
            </w:r>
            <w:r w:rsidR="008D5133">
              <w:t>Successful Unschedule Cab Request</w:t>
            </w:r>
            <w:r>
              <w:t>.</w:t>
            </w:r>
          </w:p>
        </w:tc>
        <w:tc>
          <w:tcPr>
            <w:tcW w:w="5688" w:type="dxa"/>
          </w:tcPr>
          <w:p w14:paraId="7AD6974C" w14:textId="170F0C7B" w:rsidR="009F5790" w:rsidRPr="008D5133" w:rsidRDefault="008D5133" w:rsidP="006A2465">
            <w:pPr>
              <w:pStyle w:val="infoblue"/>
              <w:rPr>
                <w:i w:val="0"/>
              </w:rPr>
            </w:pPr>
            <w:r w:rsidRPr="008D5133">
              <w:rPr>
                <w:i w:val="0"/>
                <w:color w:val="auto"/>
              </w:rPr>
              <w:t>System displays the message “Request Submitted Successfully” with cab request id</w:t>
            </w:r>
          </w:p>
        </w:tc>
      </w:tr>
      <w:tr w:rsidR="009F5790" w:rsidRPr="009F5790" w14:paraId="17525C3D" w14:textId="77777777" w:rsidTr="00B33715">
        <w:tc>
          <w:tcPr>
            <w:tcW w:w="3168" w:type="dxa"/>
          </w:tcPr>
          <w:p w14:paraId="16F72E40" w14:textId="0E816042" w:rsidR="009F5790" w:rsidRPr="009F5790" w:rsidRDefault="008D5133" w:rsidP="006A2465">
            <w:r>
              <w:t>Unsuccessful unscheduled cab request</w:t>
            </w:r>
          </w:p>
        </w:tc>
        <w:tc>
          <w:tcPr>
            <w:tcW w:w="5688" w:type="dxa"/>
          </w:tcPr>
          <w:p w14:paraId="23B5FA5C" w14:textId="3BC8E240" w:rsidR="009F5790" w:rsidRPr="009F5790" w:rsidRDefault="008D5133" w:rsidP="006A2465">
            <w:r>
              <w:t>System displays the error message “Request Not Submitted” with enter mobile number correctly</w:t>
            </w:r>
          </w:p>
        </w:tc>
      </w:tr>
      <w:tr w:rsidR="009F5790" w:rsidRPr="009F5790" w14:paraId="330E3A30" w14:textId="77777777" w:rsidTr="00B33715">
        <w:tc>
          <w:tcPr>
            <w:tcW w:w="3168" w:type="dxa"/>
          </w:tcPr>
          <w:p w14:paraId="4DA94835" w14:textId="22002F70" w:rsidR="009F5790" w:rsidRPr="009F5790" w:rsidRDefault="008D5133" w:rsidP="006A2465">
            <w:r>
              <w:t>Unsuccessful unscheduled cab request due to wrong date</w:t>
            </w:r>
          </w:p>
        </w:tc>
        <w:tc>
          <w:tcPr>
            <w:tcW w:w="5688" w:type="dxa"/>
          </w:tcPr>
          <w:p w14:paraId="7243EDFF" w14:textId="47E293FE" w:rsidR="009F5790" w:rsidRPr="009F5790" w:rsidRDefault="008D5133" w:rsidP="006A2465">
            <w:r>
              <w:t>System displays the error message “Request Not Submitted” with enter valid date</w:t>
            </w:r>
          </w:p>
        </w:tc>
      </w:tr>
      <w:tr w:rsidR="008D5133" w:rsidRPr="009F5790" w14:paraId="01B49643" w14:textId="77777777" w:rsidTr="00B33715">
        <w:tc>
          <w:tcPr>
            <w:tcW w:w="3168" w:type="dxa"/>
          </w:tcPr>
          <w:p w14:paraId="337DB597" w14:textId="7A3A9AB0" w:rsidR="008D5133" w:rsidRPr="009F5790" w:rsidRDefault="008D5133" w:rsidP="006A2465">
            <w:r w:rsidRPr="00304EDE">
              <w:t>Web Server Down</w:t>
            </w:r>
          </w:p>
        </w:tc>
        <w:tc>
          <w:tcPr>
            <w:tcW w:w="5688" w:type="dxa"/>
          </w:tcPr>
          <w:p w14:paraId="78AC3685" w14:textId="72E4BA5B" w:rsidR="008D5133" w:rsidRPr="009F5790" w:rsidRDefault="008D5133" w:rsidP="006A2465">
            <w:r w:rsidRPr="00304EDE">
              <w:t>The system should display an error message to the user regarding web server unavailability problem</w:t>
            </w:r>
          </w:p>
        </w:tc>
      </w:tr>
      <w:tr w:rsidR="008D5133" w:rsidRPr="009F5790" w14:paraId="45C5ACD6" w14:textId="77777777" w:rsidTr="00B33715">
        <w:tc>
          <w:tcPr>
            <w:tcW w:w="3168" w:type="dxa"/>
          </w:tcPr>
          <w:p w14:paraId="16063666" w14:textId="3FB60A55" w:rsidR="008D5133" w:rsidRPr="009F5790" w:rsidRDefault="008D5133" w:rsidP="006A2465">
            <w:r w:rsidRPr="00304EDE">
              <w:lastRenderedPageBreak/>
              <w:t>Database Connectivity Error</w:t>
            </w:r>
          </w:p>
        </w:tc>
        <w:tc>
          <w:tcPr>
            <w:tcW w:w="5688" w:type="dxa"/>
          </w:tcPr>
          <w:p w14:paraId="0761960A" w14:textId="21555907" w:rsidR="008D5133" w:rsidRPr="009F5790" w:rsidRDefault="008D5133" w:rsidP="006A2465">
            <w:r w:rsidRPr="00304EDE">
              <w:t>The system should display an error message to the user regarding the database connectivity problem</w:t>
            </w:r>
          </w:p>
        </w:tc>
      </w:tr>
      <w:tr w:rsidR="008D5133" w:rsidRPr="009F5790" w14:paraId="5B7190DF" w14:textId="77777777" w:rsidTr="00B33715">
        <w:tc>
          <w:tcPr>
            <w:tcW w:w="3168" w:type="dxa"/>
          </w:tcPr>
          <w:p w14:paraId="5AD8C2AE" w14:textId="0FC58CAC" w:rsidR="008D5133" w:rsidRPr="009F5790" w:rsidRDefault="008D5133" w:rsidP="006A2465">
            <w:r w:rsidRPr="00304EDE">
              <w:t>Network Connectivity Error</w:t>
            </w:r>
          </w:p>
        </w:tc>
        <w:tc>
          <w:tcPr>
            <w:tcW w:w="5688" w:type="dxa"/>
          </w:tcPr>
          <w:p w14:paraId="48B178BC" w14:textId="5D7BA5D2" w:rsidR="008D5133" w:rsidRPr="009F5790" w:rsidRDefault="008D5133" w:rsidP="006A2465">
            <w:r w:rsidRPr="00304EDE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6A2465"/>
    <w:p w14:paraId="43EE3B16" w14:textId="77777777" w:rsidR="009F5790" w:rsidRPr="009F5790" w:rsidRDefault="009F5790" w:rsidP="006A2465"/>
    <w:p w14:paraId="255D979B" w14:textId="77777777" w:rsidR="009F5790" w:rsidRPr="009F5790" w:rsidRDefault="009F5790" w:rsidP="006A2465"/>
    <w:p w14:paraId="128DDC45" w14:textId="77777777" w:rsidR="009F5790" w:rsidRPr="009F5790" w:rsidRDefault="009F5790" w:rsidP="006A2465"/>
    <w:p w14:paraId="6747F711" w14:textId="77777777" w:rsidR="009F5790" w:rsidRPr="009F5790" w:rsidRDefault="009F5790" w:rsidP="006A2465"/>
    <w:p w14:paraId="4EDE2343" w14:textId="77777777" w:rsidR="009F5790" w:rsidRPr="009F5790" w:rsidRDefault="009F5790" w:rsidP="006A2465"/>
    <w:p w14:paraId="3AFBA43F" w14:textId="77777777" w:rsidR="009F5790" w:rsidRPr="009F5790" w:rsidRDefault="009F5790" w:rsidP="006A2465"/>
    <w:p w14:paraId="62D8D5BC" w14:textId="77777777" w:rsidR="009F5790" w:rsidRPr="009F5790" w:rsidRDefault="009F5790" w:rsidP="006A2465"/>
    <w:p w14:paraId="338C66C3" w14:textId="2A5B47A8" w:rsidR="009F5790" w:rsidRPr="009F5790" w:rsidRDefault="009F5790" w:rsidP="006A2465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  <w:r w:rsidRPr="009F5790">
        <w:t>Special Requirements</w:t>
      </w:r>
      <w:bookmarkEnd w:id="51"/>
      <w:bookmarkEnd w:id="52"/>
      <w:bookmarkEnd w:id="53"/>
      <w:bookmarkEnd w:id="54"/>
      <w:bookmarkEnd w:id="55"/>
    </w:p>
    <w:p w14:paraId="0DDC14E5" w14:textId="06EB880E" w:rsidR="00437744" w:rsidRPr="0004791E" w:rsidRDefault="00437744" w:rsidP="006A2465">
      <w:pPr>
        <w:pStyle w:val="StyleHeading2Sub-headingH2ChapterNumberAppendixLetterchnh"/>
      </w:pPr>
      <w:bookmarkStart w:id="56" w:name="_Toc458607236"/>
      <w:r>
        <w:t>Performance</w:t>
      </w:r>
      <w:bookmarkEnd w:id="56"/>
      <w:r w:rsidRPr="0004791E">
        <w:t xml:space="preserve"> </w:t>
      </w:r>
    </w:p>
    <w:p w14:paraId="07BD094E" w14:textId="3F2C8861" w:rsidR="009D05E1" w:rsidRPr="00ED3402" w:rsidRDefault="009D05E1" w:rsidP="00ED3402">
      <w:pPr>
        <w:pStyle w:val="Caption"/>
      </w:pPr>
      <w:bookmarkStart w:id="57" w:name="_Toc458607237"/>
      <w:r>
        <w:t xml:space="preserve">      </w:t>
      </w:r>
      <w:r w:rsidRPr="00ED3402">
        <w:t xml:space="preserve">The applicant should receive the mail having the details of </w:t>
      </w:r>
      <w:r w:rsidR="00ED3402">
        <w:t xml:space="preserve"> cab request id and journey details.</w:t>
      </w:r>
    </w:p>
    <w:p w14:paraId="3E235CA3" w14:textId="7670E62C" w:rsidR="00437744" w:rsidRPr="0004791E" w:rsidRDefault="00437744" w:rsidP="006A2465">
      <w:pPr>
        <w:pStyle w:val="StyleHeading2Sub-headingH2ChapterNumberAppendixLetterchnh"/>
      </w:pPr>
      <w:r>
        <w:t>Availability</w:t>
      </w:r>
      <w:bookmarkEnd w:id="57"/>
      <w:r>
        <w:t xml:space="preserve"> </w:t>
      </w:r>
    </w:p>
    <w:p w14:paraId="0AD85A7C" w14:textId="77777777" w:rsidR="00437744" w:rsidRDefault="00437744" w:rsidP="006A2465">
      <w:pPr>
        <w:pStyle w:val="ListParagraph"/>
        <w:numPr>
          <w:ilvl w:val="1"/>
          <w:numId w:val="31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6A2465">
      <w:pPr>
        <w:pStyle w:val="infoblue"/>
      </w:pPr>
    </w:p>
    <w:p w14:paraId="3FFBD451" w14:textId="77777777" w:rsidR="009F5790" w:rsidRPr="009F5790" w:rsidRDefault="009F5790" w:rsidP="006A2465">
      <w:pPr>
        <w:pStyle w:val="infoblue"/>
      </w:pPr>
    </w:p>
    <w:p w14:paraId="7B4B821C" w14:textId="6B181081" w:rsidR="009F5790" w:rsidRPr="009F5790" w:rsidRDefault="009F5790" w:rsidP="003721F8">
      <w:pPr>
        <w:pStyle w:val="StyleHeading1H1Mainheading1Heading1Heading10Head1h1Sec"/>
      </w:pPr>
      <w:bookmarkStart w:id="58" w:name="_Toc144299930"/>
      <w:bookmarkStart w:id="59" w:name="_Toc145125016"/>
      <w:bookmarkStart w:id="60" w:name="_Toc165439515"/>
      <w:bookmarkStart w:id="61" w:name="_Toc186019624"/>
      <w:bookmarkStart w:id="62" w:name="_Toc302030212"/>
      <w:r w:rsidRPr="009F5790">
        <w:t>Business Rules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B33715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6A2465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6A2465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6A2465">
            <w:r w:rsidRPr="009F5790">
              <w:t>System action (if BR fails)</w:t>
            </w:r>
          </w:p>
        </w:tc>
      </w:tr>
      <w:tr w:rsidR="009F5790" w:rsidRPr="009F5790" w14:paraId="5E4F9659" w14:textId="77777777" w:rsidTr="00391FD3">
        <w:trPr>
          <w:trHeight w:val="498"/>
        </w:trPr>
        <w:tc>
          <w:tcPr>
            <w:tcW w:w="2268" w:type="dxa"/>
          </w:tcPr>
          <w:p w14:paraId="34BE25B9" w14:textId="4336A7C0" w:rsidR="009F5790" w:rsidRPr="00AD3160" w:rsidRDefault="00207CB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14:paraId="7DB9F38F" w14:textId="7AABC023" w:rsidR="009F5790" w:rsidRPr="00AD3160" w:rsidRDefault="00207CB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Only 4 locations available </w:t>
            </w:r>
            <w:r w:rsidR="00391FD3" w:rsidRPr="00AD3160">
              <w:rPr>
                <w:i w:val="0"/>
                <w:color w:val="auto"/>
              </w:rPr>
              <w:t>for select a location drop down list.</w:t>
            </w:r>
          </w:p>
        </w:tc>
        <w:tc>
          <w:tcPr>
            <w:tcW w:w="2952" w:type="dxa"/>
          </w:tcPr>
          <w:p w14:paraId="61C1AE7B" w14:textId="00513525" w:rsidR="009F5790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is displayed if not selected</w:t>
            </w:r>
          </w:p>
        </w:tc>
      </w:tr>
      <w:tr w:rsidR="00391FD3" w:rsidRPr="009F5790" w14:paraId="172BA96E" w14:textId="77777777" w:rsidTr="00B33715">
        <w:tc>
          <w:tcPr>
            <w:tcW w:w="2268" w:type="dxa"/>
          </w:tcPr>
          <w:p w14:paraId="6C4C709B" w14:textId="03382CB9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14:paraId="4B88DDB3" w14:textId="1D186131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PickUp/Drop down are options available only.</w:t>
            </w:r>
          </w:p>
        </w:tc>
        <w:tc>
          <w:tcPr>
            <w:tcW w:w="2952" w:type="dxa"/>
          </w:tcPr>
          <w:p w14:paraId="5CADEB60" w14:textId="2F50230A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is displayed if not selected</w:t>
            </w:r>
          </w:p>
        </w:tc>
      </w:tr>
      <w:tr w:rsidR="00391FD3" w:rsidRPr="009F5790" w14:paraId="1F452703" w14:textId="77777777" w:rsidTr="00B33715">
        <w:tc>
          <w:tcPr>
            <w:tcW w:w="2268" w:type="dxa"/>
          </w:tcPr>
          <w:p w14:paraId="244174BB" w14:textId="6061B5E4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14:paraId="7E27EE1D" w14:textId="0F5A4C7A" w:rsidR="00391FD3" w:rsidRPr="00AD3160" w:rsidRDefault="00AD3160" w:rsidP="00AD3160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Project Id is displayed automatically.</w:t>
            </w:r>
          </w:p>
        </w:tc>
        <w:tc>
          <w:tcPr>
            <w:tcW w:w="2952" w:type="dxa"/>
          </w:tcPr>
          <w:p w14:paraId="5CE6D9FA" w14:textId="16349600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Correct Id is dislpayed</w:t>
            </w:r>
          </w:p>
        </w:tc>
      </w:tr>
      <w:tr w:rsidR="00391FD3" w:rsidRPr="009F5790" w14:paraId="6DD593E2" w14:textId="77777777" w:rsidTr="00B33715">
        <w:tc>
          <w:tcPr>
            <w:tcW w:w="2268" w:type="dxa"/>
          </w:tcPr>
          <w:p w14:paraId="52DE3150" w14:textId="54ABAEEF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BR04</w:t>
            </w:r>
          </w:p>
        </w:tc>
        <w:tc>
          <w:tcPr>
            <w:tcW w:w="3636" w:type="dxa"/>
          </w:tcPr>
          <w:p w14:paraId="3116A2C7" w14:textId="7A6B41E2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Any one of departure or arrival time is enabled</w:t>
            </w:r>
          </w:p>
        </w:tc>
        <w:tc>
          <w:tcPr>
            <w:tcW w:w="2952" w:type="dxa"/>
          </w:tcPr>
          <w:p w14:paraId="4C6F8887" w14:textId="7FCB6AAB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if wrong is enabled.</w:t>
            </w:r>
          </w:p>
        </w:tc>
      </w:tr>
      <w:tr w:rsidR="00391FD3" w:rsidRPr="009F5790" w14:paraId="2D2FCC52" w14:textId="77777777" w:rsidTr="00B33715">
        <w:tc>
          <w:tcPr>
            <w:tcW w:w="2268" w:type="dxa"/>
          </w:tcPr>
          <w:p w14:paraId="4F46E161" w14:textId="40D05140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BR05</w:t>
            </w:r>
          </w:p>
        </w:tc>
        <w:tc>
          <w:tcPr>
            <w:tcW w:w="3636" w:type="dxa"/>
          </w:tcPr>
          <w:p w14:paraId="6D4116B5" w14:textId="28E150DF" w:rsidR="00391FD3" w:rsidRPr="00AD3160" w:rsidRDefault="00AD3160" w:rsidP="00AD3160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Departure time and arrival time has 3 options.</w:t>
            </w:r>
          </w:p>
        </w:tc>
        <w:tc>
          <w:tcPr>
            <w:tcW w:w="2952" w:type="dxa"/>
          </w:tcPr>
          <w:p w14:paraId="7511211A" w14:textId="66E8518D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if not selected.</w:t>
            </w:r>
          </w:p>
        </w:tc>
      </w:tr>
      <w:tr w:rsidR="00391FD3" w:rsidRPr="009F5790" w14:paraId="59A47417" w14:textId="77777777" w:rsidTr="00B33715">
        <w:tc>
          <w:tcPr>
            <w:tcW w:w="2268" w:type="dxa"/>
          </w:tcPr>
          <w:p w14:paraId="4C6EBE76" w14:textId="645455CB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BR06</w:t>
            </w:r>
          </w:p>
        </w:tc>
        <w:tc>
          <w:tcPr>
            <w:tcW w:w="3636" w:type="dxa"/>
          </w:tcPr>
          <w:p w14:paraId="4F8DA5EF" w14:textId="742067E9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Contact number to be entered should be of 10 digits. </w:t>
            </w:r>
          </w:p>
        </w:tc>
        <w:tc>
          <w:tcPr>
            <w:tcW w:w="2952" w:type="dxa"/>
          </w:tcPr>
          <w:p w14:paraId="08239F57" w14:textId="1A3F3F39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is displayed an drequest is not submitted.</w:t>
            </w:r>
          </w:p>
        </w:tc>
      </w:tr>
    </w:tbl>
    <w:p w14:paraId="12195B52" w14:textId="77777777" w:rsidR="009F5790" w:rsidRPr="009F5790" w:rsidRDefault="009F5790" w:rsidP="006A2465">
      <w:pPr>
        <w:pStyle w:val="CommentText"/>
      </w:pPr>
    </w:p>
    <w:p w14:paraId="71D104B2" w14:textId="77777777" w:rsidR="009F5790" w:rsidRPr="009F5790" w:rsidRDefault="009F5790" w:rsidP="006A2465">
      <w:pPr>
        <w:pStyle w:val="CommentText"/>
      </w:pPr>
    </w:p>
    <w:p w14:paraId="115133B1" w14:textId="77777777" w:rsidR="003F3124" w:rsidRDefault="003F3124" w:rsidP="006A2465">
      <w:pPr>
        <w:pStyle w:val="StyleHeading1H1Mainheading1Heading1Heading10Head1h1Sec"/>
      </w:pPr>
      <w:bookmarkStart w:id="63" w:name="_Toc144299931"/>
      <w:bookmarkStart w:id="64" w:name="_Toc145125017"/>
      <w:bookmarkStart w:id="65" w:name="_Toc165439516"/>
      <w:bookmarkStart w:id="66" w:name="_Toc186019625"/>
      <w:bookmarkStart w:id="67" w:name="_Toc302030213"/>
    </w:p>
    <w:p w14:paraId="5FCAD465" w14:textId="6E8D2AA8" w:rsidR="009F5790" w:rsidRPr="009F5790" w:rsidRDefault="009F5790" w:rsidP="006A2465">
      <w:pPr>
        <w:pStyle w:val="StyleHeading1H1Mainheading1Heading1Heading10Head1h1Sec"/>
      </w:pPr>
      <w:r w:rsidRPr="009F5790">
        <w:t>Diagrams</w:t>
      </w:r>
      <w:bookmarkEnd w:id="63"/>
      <w:bookmarkEnd w:id="64"/>
      <w:bookmarkEnd w:id="65"/>
      <w:bookmarkEnd w:id="66"/>
      <w:bookmarkEnd w:id="67"/>
    </w:p>
    <w:p w14:paraId="034BDB38" w14:textId="599DFC8C" w:rsidR="009F5790" w:rsidRDefault="009F5790" w:rsidP="006A2465">
      <w:pPr>
        <w:pStyle w:val="StyleHeading2Sub-headingH2ChapterNumberAppendixLetterchnh"/>
      </w:pPr>
      <w:bookmarkStart w:id="68" w:name="_Toc144299932"/>
      <w:bookmarkStart w:id="69" w:name="_Toc145125018"/>
      <w:bookmarkStart w:id="70" w:name="_Toc165439517"/>
      <w:bookmarkStart w:id="71" w:name="_Toc186019626"/>
      <w:bookmarkStart w:id="72" w:name="_Toc302030214"/>
      <w:r w:rsidRPr="009F5790">
        <w:t>Use Case Diagram</w:t>
      </w:r>
      <w:bookmarkEnd w:id="68"/>
      <w:bookmarkEnd w:id="69"/>
      <w:bookmarkEnd w:id="70"/>
      <w:bookmarkEnd w:id="71"/>
      <w:bookmarkEnd w:id="72"/>
    </w:p>
    <w:p w14:paraId="21B76358" w14:textId="2E227DB0" w:rsidR="00103298" w:rsidRPr="009F5790" w:rsidRDefault="00103298" w:rsidP="00103298">
      <w:pPr>
        <w:pStyle w:val="StyleHeading2Sub-headingH2ChapterNumberAppendixLetterchnh"/>
        <w:numPr>
          <w:ilvl w:val="1"/>
          <w:numId w:val="30"/>
        </w:numPr>
      </w:pPr>
      <w:r>
        <w:t>For Successful unscheduled cab request</w:t>
      </w:r>
    </w:p>
    <w:p w14:paraId="1025B5A9" w14:textId="28DBEB09" w:rsidR="009F5790" w:rsidRPr="009F5790" w:rsidRDefault="00BD68A3" w:rsidP="006A2465">
      <w:r>
        <w:rPr>
          <w:noProof/>
          <w:lang w:eastAsia="en-US"/>
        </w:rPr>
        <w:drawing>
          <wp:inline distT="0" distB="0" distL="0" distR="0" wp14:anchorId="17D4806E" wp14:editId="70E25079">
            <wp:extent cx="6479540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4A3C4F73" w:rsidR="009F5790" w:rsidRPr="009F5790" w:rsidRDefault="009F5790" w:rsidP="006A2465">
      <w:pPr>
        <w:pStyle w:val="StyleHeading2Sub-headingH2ChapterNumberAppendixLetterchnh"/>
      </w:pPr>
      <w:bookmarkStart w:id="73" w:name="_Toc144299933"/>
      <w:bookmarkStart w:id="74" w:name="_Toc145125019"/>
      <w:r w:rsidRPr="009F5790">
        <w:br w:type="page"/>
      </w:r>
      <w:bookmarkEnd w:id="73"/>
      <w:bookmarkEnd w:id="74"/>
      <w:r w:rsidR="00481777" w:rsidRPr="009F5790">
        <w:lastRenderedPageBreak/>
        <w:t xml:space="preserve"> </w:t>
      </w:r>
    </w:p>
    <w:p w14:paraId="35E2DE9C" w14:textId="1B88F30A" w:rsidR="009F5790" w:rsidRPr="009F5790" w:rsidRDefault="00481777" w:rsidP="006A2465">
      <w:pPr>
        <w:pStyle w:val="TOCHeading"/>
      </w:pPr>
      <w:bookmarkStart w:id="75" w:name="_Toc144299934"/>
      <w:bookmarkStart w:id="76" w:name="_Toc145125020"/>
      <w:bookmarkStart w:id="77" w:name="_Toc165439519"/>
      <w:bookmarkStart w:id="78" w:name="_Toc186019628"/>
      <w:bookmarkStart w:id="79" w:name="_Toc302030216"/>
      <w:r>
        <w:t xml:space="preserve">     </w:t>
      </w:r>
      <w:r w:rsidR="009F5790" w:rsidRPr="009F5790">
        <w:t>Scenarios</w:t>
      </w:r>
      <w:bookmarkEnd w:id="75"/>
      <w:bookmarkEnd w:id="76"/>
      <w:bookmarkEnd w:id="77"/>
      <w:bookmarkEnd w:id="78"/>
      <w:bookmarkEnd w:id="79"/>
    </w:p>
    <w:p w14:paraId="472550AD" w14:textId="422D9BE6" w:rsidR="009F5790" w:rsidRPr="009F5790" w:rsidRDefault="009F5790" w:rsidP="006A2465">
      <w:pPr>
        <w:pStyle w:val="StyleHeading2Sub-headingH2ChapterNumberAppendixLetterchnh"/>
      </w:pPr>
      <w:bookmarkStart w:id="80" w:name="_Toc144299935"/>
      <w:bookmarkStart w:id="81" w:name="_Toc145125021"/>
      <w:bookmarkStart w:id="82" w:name="_Toc165439520"/>
      <w:bookmarkStart w:id="83" w:name="_Toc186019629"/>
      <w:bookmarkStart w:id="84" w:name="_Toc302030217"/>
      <w:r w:rsidRPr="009F5790">
        <w:t>Success Scenarios</w:t>
      </w:r>
      <w:bookmarkEnd w:id="80"/>
      <w:bookmarkEnd w:id="81"/>
      <w:bookmarkEnd w:id="82"/>
      <w:bookmarkEnd w:id="83"/>
      <w:bookmarkEnd w:id="84"/>
    </w:p>
    <w:p w14:paraId="37B8C6AE" w14:textId="77777777" w:rsidR="002B1A21" w:rsidRPr="009F5790" w:rsidRDefault="002B1A21" w:rsidP="006A2465">
      <w:pPr>
        <w:pStyle w:val="StyleHeading2Sub-headingH2ChapterNumberAppendixLetterchnh"/>
      </w:pPr>
      <w:bookmarkStart w:id="85" w:name="_Toc144299936"/>
      <w:bookmarkStart w:id="86" w:name="_Toc145125022"/>
      <w:bookmarkStart w:id="87" w:name="_Toc165439521"/>
      <w:bookmarkStart w:id="88" w:name="_Toc186019630"/>
      <w:bookmarkStart w:id="89" w:name="_Toc302030218"/>
    </w:p>
    <w:p w14:paraId="46AAC4DF" w14:textId="383DD46B" w:rsidR="002B1A21" w:rsidRDefault="002B1A21" w:rsidP="006A2465">
      <w:pPr>
        <w:pStyle w:val="ListParagraph"/>
        <w:numPr>
          <w:ilvl w:val="0"/>
          <w:numId w:val="32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submission of </w:t>
      </w:r>
      <w:r w:rsidR="00E6102C">
        <w:rPr>
          <w:rFonts w:eastAsiaTheme="majorEastAsia"/>
        </w:rPr>
        <w:t xml:space="preserve">cab request </w:t>
      </w:r>
    </w:p>
    <w:p w14:paraId="17B36821" w14:textId="4CE55422" w:rsidR="009F5790" w:rsidRPr="009F5790" w:rsidRDefault="009F5790" w:rsidP="006A2465">
      <w:pPr>
        <w:pStyle w:val="StyleHeading2Sub-headingH2ChapterNumberAppendixLetterchnh"/>
      </w:pPr>
      <w:r w:rsidRPr="009F5790">
        <w:t>Failure Scenarios</w:t>
      </w:r>
      <w:bookmarkEnd w:id="85"/>
      <w:bookmarkEnd w:id="86"/>
      <w:bookmarkEnd w:id="87"/>
      <w:bookmarkEnd w:id="88"/>
      <w:bookmarkEnd w:id="89"/>
    </w:p>
    <w:p w14:paraId="68F823D1" w14:textId="2A2E6F84" w:rsidR="009E2863" w:rsidRDefault="009E2863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342115">
        <w:rPr>
          <w:rFonts w:eastAsiaTheme="majorEastAsia"/>
        </w:rPr>
        <w:t>submission of cab request due to leaving a field blank.</w:t>
      </w:r>
      <w:r>
        <w:rPr>
          <w:rFonts w:eastAsiaTheme="majorEastAsia"/>
        </w:rPr>
        <w:t xml:space="preserve"> </w:t>
      </w:r>
    </w:p>
    <w:p w14:paraId="1D01AAE3" w14:textId="45E29AD6" w:rsidR="00342115" w:rsidRDefault="00342115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>Failed submission of cab request due to entering wrong date</w:t>
      </w:r>
    </w:p>
    <w:p w14:paraId="441AC215" w14:textId="66BEA752" w:rsidR="00342115" w:rsidRDefault="00342115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>Failed submission of cab request due to</w:t>
      </w:r>
      <w:r w:rsidR="00DD402A">
        <w:rPr>
          <w:rFonts w:eastAsiaTheme="majorEastAsia"/>
        </w:rPr>
        <w:t xml:space="preserve"> entering invalid mobile number.</w:t>
      </w:r>
    </w:p>
    <w:p w14:paraId="3B25E33C" w14:textId="7AA82C43" w:rsidR="00DD402A" w:rsidRDefault="00DD402A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>Failed submission of cab request due to network error.</w:t>
      </w:r>
    </w:p>
    <w:p w14:paraId="14746FA7" w14:textId="77777777" w:rsidR="009E2863" w:rsidRPr="009E2863" w:rsidRDefault="009E2863" w:rsidP="006A2465">
      <w:pPr>
        <w:rPr>
          <w:rFonts w:eastAsiaTheme="majorEastAsia"/>
        </w:rPr>
      </w:pPr>
    </w:p>
    <w:p w14:paraId="1260B627" w14:textId="77777777" w:rsidR="009F5790" w:rsidRPr="009F5790" w:rsidRDefault="009F5790" w:rsidP="006A2465"/>
    <w:p w14:paraId="2338ADB1" w14:textId="77777777" w:rsidR="009F5790" w:rsidRPr="009F5790" w:rsidRDefault="009F5790" w:rsidP="006A2465"/>
    <w:p w14:paraId="506C29A1" w14:textId="5A3B09C9" w:rsidR="009F5790" w:rsidRDefault="009F5790" w:rsidP="006A2465">
      <w:pPr>
        <w:pStyle w:val="StyleHeading1H1Mainheading1Heading1Heading10Head1h1Sec"/>
      </w:pPr>
      <w:bookmarkStart w:id="90" w:name="_Toc144299937"/>
      <w:bookmarkStart w:id="91" w:name="_Toc145125023"/>
      <w:bookmarkStart w:id="92" w:name="_Toc165439522"/>
      <w:bookmarkStart w:id="93" w:name="_Toc186019631"/>
      <w:bookmarkStart w:id="94" w:name="_Toc302030219"/>
      <w:r w:rsidRPr="009F5790">
        <w:t>Issues</w:t>
      </w:r>
      <w:bookmarkEnd w:id="90"/>
      <w:bookmarkEnd w:id="91"/>
      <w:bookmarkEnd w:id="92"/>
      <w:bookmarkEnd w:id="93"/>
      <w:bookmarkEnd w:id="94"/>
    </w:p>
    <w:p w14:paraId="44060F7D" w14:textId="23F00337" w:rsidR="00005D4D" w:rsidRDefault="00005D4D" w:rsidP="006A2465">
      <w:pPr>
        <w:pStyle w:val="NoSpacing"/>
        <w:numPr>
          <w:ilvl w:val="0"/>
          <w:numId w:val="40"/>
        </w:numPr>
      </w:pPr>
      <w:r>
        <w:t>What is to be done if web server is down?</w:t>
      </w:r>
    </w:p>
    <w:p w14:paraId="2A94A7A4" w14:textId="083D35A2" w:rsidR="00005D4D" w:rsidRPr="00005D4D" w:rsidRDefault="00005D4D" w:rsidP="006A2465">
      <w:pPr>
        <w:pStyle w:val="NoSpacing"/>
        <w:numPr>
          <w:ilvl w:val="0"/>
          <w:numId w:val="40"/>
        </w:numPr>
      </w:pPr>
      <w:r>
        <w:t>What is to be done if there is data connectivity error?</w:t>
      </w:r>
    </w:p>
    <w:p w14:paraId="3B4B31B3" w14:textId="77777777" w:rsidR="009F5790" w:rsidRPr="00581F27" w:rsidRDefault="009F5790" w:rsidP="006A2465">
      <w:pPr>
        <w:pStyle w:val="infoblue"/>
      </w:pPr>
    </w:p>
    <w:p w14:paraId="7CC62646" w14:textId="64089107" w:rsidR="009F5790" w:rsidRPr="009F5790" w:rsidRDefault="008154DC" w:rsidP="006A2465">
      <w:pPr>
        <w:pStyle w:val="StyleHeading1H1Mainheading1Heading1Heading10Head1h1Sec"/>
      </w:pPr>
      <w:bookmarkStart w:id="95" w:name="_Toc144299938"/>
      <w:bookmarkStart w:id="96" w:name="_Toc145125024"/>
      <w:bookmarkStart w:id="97" w:name="_Toc165439523"/>
      <w:bookmarkStart w:id="98" w:name="_Toc186019632"/>
      <w:bookmarkStart w:id="99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Specifications</w:t>
      </w:r>
      <w:bookmarkEnd w:id="95"/>
      <w:bookmarkEnd w:id="96"/>
      <w:bookmarkEnd w:id="97"/>
      <w:bookmarkEnd w:id="98"/>
      <w:bookmarkEnd w:id="99"/>
    </w:p>
    <w:p w14:paraId="49FE2098" w14:textId="77777777" w:rsidR="0017477B" w:rsidRDefault="0017477B" w:rsidP="006A2465">
      <w:pPr>
        <w:pStyle w:val="ListParagraph"/>
      </w:pPr>
    </w:p>
    <w:p w14:paraId="7D783A89" w14:textId="14667645" w:rsidR="008D72DB" w:rsidRDefault="008D72DB" w:rsidP="006A2465">
      <w:pPr>
        <w:pStyle w:val="StyleHeading1H1Mainheading1Heading1Heading10Head1h1Sec"/>
      </w:pPr>
      <w:bookmarkStart w:id="100" w:name="_Toc458607240"/>
      <w:r w:rsidRPr="009F5790">
        <w:t>Extension Points</w:t>
      </w:r>
      <w:bookmarkEnd w:id="100"/>
    </w:p>
    <w:p w14:paraId="086A8D17" w14:textId="27E839D5" w:rsidR="008D72DB" w:rsidRPr="0004791E" w:rsidRDefault="008D72DB" w:rsidP="006A2465">
      <w:pPr>
        <w:pStyle w:val="StyleHeading2Sub-headingH2ChapterNumberAppendixLetterchnh"/>
      </w:pPr>
      <w:bookmarkStart w:id="101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101"/>
      <w:r w:rsidRPr="0004791E">
        <w:t xml:space="preserve"> </w:t>
      </w:r>
    </w:p>
    <w:p w14:paraId="7AB34D72" w14:textId="5B0ED9CF" w:rsidR="008D72DB" w:rsidRPr="00834B20" w:rsidRDefault="00A46255" w:rsidP="006A2465">
      <w:pPr>
        <w:rPr>
          <w:b/>
        </w:rPr>
      </w:pPr>
      <w:r>
        <w:t>In step 5</w:t>
      </w:r>
      <w:r w:rsidR="008D72DB" w:rsidRPr="00834B20">
        <w:t>,</w:t>
      </w:r>
      <w:r>
        <w:t xml:space="preserve"> of basic flow if employee checks change field</w:t>
      </w:r>
    </w:p>
    <w:p w14:paraId="13C84CA2" w14:textId="58887A38" w:rsidR="008D72DB" w:rsidRPr="00834B20" w:rsidRDefault="008D72DB" w:rsidP="00A46255">
      <w:pPr>
        <w:rPr>
          <w:b/>
        </w:rPr>
      </w:pPr>
      <w:r w:rsidRPr="00834B20">
        <w:t xml:space="preserve">1. </w:t>
      </w:r>
      <w:r w:rsidR="00A46255">
        <w:t>The employee can edit contact number</w:t>
      </w:r>
    </w:p>
    <w:p w14:paraId="06308E77" w14:textId="64A0A817" w:rsidR="008D72DB" w:rsidRPr="00834B20" w:rsidRDefault="008D72DB" w:rsidP="006A2465">
      <w:pPr>
        <w:rPr>
          <w:b/>
        </w:rPr>
      </w:pPr>
    </w:p>
    <w:p w14:paraId="4B1D6880" w14:textId="77777777" w:rsidR="008D72DB" w:rsidRDefault="008D72DB" w:rsidP="006A2465">
      <w:pPr>
        <w:pStyle w:val="ListParagraph"/>
      </w:pPr>
    </w:p>
    <w:p w14:paraId="423EC77F" w14:textId="77777777" w:rsidR="008D72DB" w:rsidRPr="008D72DB" w:rsidRDefault="008D72DB" w:rsidP="006A2465">
      <w:pPr>
        <w:pStyle w:val="ListParagraph"/>
      </w:pPr>
    </w:p>
    <w:p w14:paraId="1CEF3B8C" w14:textId="77777777" w:rsidR="008D72DB" w:rsidRDefault="008D72DB" w:rsidP="006A2465">
      <w:pPr>
        <w:pStyle w:val="ListParagraph"/>
      </w:pPr>
    </w:p>
    <w:p w14:paraId="04370A17" w14:textId="77777777" w:rsidR="008D72DB" w:rsidRDefault="008D72DB" w:rsidP="006A2465">
      <w:pPr>
        <w:pStyle w:val="ListParagraph"/>
      </w:pPr>
    </w:p>
    <w:p w14:paraId="4E8AC0B6" w14:textId="77777777" w:rsidR="008D72DB" w:rsidRPr="00B10BC4" w:rsidRDefault="008D72DB" w:rsidP="006A2465">
      <w:pPr>
        <w:pStyle w:val="ListParagraph"/>
      </w:pPr>
    </w:p>
    <w:p w14:paraId="09B544D9" w14:textId="77777777" w:rsidR="009F5790" w:rsidRPr="009F5790" w:rsidRDefault="009F5790" w:rsidP="006A2465"/>
    <w:p w14:paraId="0A1EEE56" w14:textId="77777777" w:rsidR="009F5790" w:rsidRPr="009F5790" w:rsidRDefault="009F5790" w:rsidP="006A2465"/>
    <w:p w14:paraId="50AD47E6" w14:textId="05727400" w:rsidR="009F5790" w:rsidRPr="009F5790" w:rsidRDefault="00A03D86" w:rsidP="006A2465">
      <w:pPr>
        <w:pStyle w:val="StyleHeading1H1Mainheading1Heading1Heading10Head1h1Sec"/>
      </w:pPr>
      <w:bookmarkStart w:id="102" w:name="_Toc144299941"/>
      <w:bookmarkStart w:id="103" w:name="_Toc145125027"/>
      <w:bookmarkStart w:id="104" w:name="_Toc165439526"/>
      <w:bookmarkStart w:id="105" w:name="_Toc186019635"/>
      <w:bookmarkStart w:id="106" w:name="_Toc302030223"/>
      <w:r>
        <w:lastRenderedPageBreak/>
        <w:t xml:space="preserve">  </w:t>
      </w:r>
      <w:r w:rsidR="009F5790" w:rsidRPr="009F5790">
        <w:t>Assumptions</w:t>
      </w:r>
      <w:bookmarkEnd w:id="102"/>
      <w:bookmarkEnd w:id="103"/>
      <w:bookmarkEnd w:id="104"/>
      <w:bookmarkEnd w:id="105"/>
      <w:bookmarkEnd w:id="106"/>
    </w:p>
    <w:p w14:paraId="6F371B94" w14:textId="20B8DDBE" w:rsidR="003C3D96" w:rsidRDefault="00BD011C" w:rsidP="006A2465">
      <w:pPr>
        <w:pStyle w:val="NoSpacing"/>
      </w:pPr>
      <w:r>
        <w:t>1.</w:t>
      </w:r>
      <w:r w:rsidR="00F12CE5">
        <w:t>Only company employees can avail this service.</w:t>
      </w:r>
    </w:p>
    <w:p w14:paraId="133AC3F5" w14:textId="28B71576" w:rsidR="009F5790" w:rsidRDefault="00BD011C" w:rsidP="00F12CE5">
      <w:pPr>
        <w:pStyle w:val="NoSpacing"/>
      </w:pPr>
      <w:r>
        <w:t>2.</w:t>
      </w:r>
      <w:r w:rsidR="00F12CE5">
        <w:t>The employee has selected appropriate landmark</w:t>
      </w:r>
    </w:p>
    <w:p w14:paraId="5C529889" w14:textId="77777777" w:rsidR="009943F5" w:rsidRDefault="009943F5" w:rsidP="00F12CE5">
      <w:pPr>
        <w:pStyle w:val="NoSpacing"/>
      </w:pPr>
    </w:p>
    <w:p w14:paraId="67B29F3A" w14:textId="77777777" w:rsidR="009943F5" w:rsidRDefault="009943F5" w:rsidP="00F12CE5">
      <w:pPr>
        <w:pStyle w:val="NoSpacing"/>
      </w:pPr>
    </w:p>
    <w:p w14:paraId="4A935DA5" w14:textId="77777777" w:rsidR="009943F5" w:rsidRPr="009F5790" w:rsidRDefault="009943F5" w:rsidP="00F12CE5">
      <w:pPr>
        <w:pStyle w:val="NoSpacing"/>
      </w:pPr>
    </w:p>
    <w:p w14:paraId="507C4500" w14:textId="77777777" w:rsidR="009F5790" w:rsidRPr="009F5790" w:rsidRDefault="009F5790" w:rsidP="006A2465"/>
    <w:p w14:paraId="4A6FF747" w14:textId="77777777" w:rsidR="009F5790" w:rsidRPr="009F5790" w:rsidRDefault="009F5790" w:rsidP="006A2465"/>
    <w:p w14:paraId="446E364F" w14:textId="57EF95A0" w:rsidR="009F5790" w:rsidRPr="001C4D77" w:rsidRDefault="009F5790" w:rsidP="006A2465">
      <w:r w:rsidRPr="001C4D77">
        <w:t>REVISION HISTORY OF THE WORK PRODUCT</w:t>
      </w:r>
    </w:p>
    <w:p w14:paraId="53265488" w14:textId="0EEBBB8F" w:rsidR="009F5790" w:rsidRPr="001C4D77" w:rsidRDefault="009F5790" w:rsidP="006A2465">
      <w:r w:rsidRPr="001C4D77">
        <w:t>&lt;to be maintained by projects&gt;</w:t>
      </w:r>
    </w:p>
    <w:p w14:paraId="0085CB76" w14:textId="77777777" w:rsidR="009F5790" w:rsidRPr="009F5790" w:rsidRDefault="009F5790" w:rsidP="006A2465"/>
    <w:p w14:paraId="27DB307B" w14:textId="77777777" w:rsidR="009F5790" w:rsidRPr="009F5790" w:rsidRDefault="009F5790" w:rsidP="006A2465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6A2465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6A2465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6A2465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6A2465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6A2465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6A2465">
            <w:r w:rsidRPr="009F5790">
              <w:t>Approved By</w:t>
            </w:r>
          </w:p>
        </w:tc>
      </w:tr>
      <w:tr w:rsidR="009F5790" w:rsidRPr="009F5790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6A2465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6A2465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6A2465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6A2465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6A2465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6A2465"/>
        </w:tc>
      </w:tr>
      <w:tr w:rsidR="009F5790" w:rsidRPr="009F5790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6A2465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6A2465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6A2465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6A2465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6A2465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6A2465"/>
        </w:tc>
      </w:tr>
    </w:tbl>
    <w:p w14:paraId="4690480B" w14:textId="77777777" w:rsidR="009F5790" w:rsidRPr="009F5790" w:rsidRDefault="009F5790" w:rsidP="006A2465"/>
    <w:p w14:paraId="5E49A99B" w14:textId="687C11B2" w:rsidR="00DD3DC0" w:rsidRPr="009F5790" w:rsidRDefault="00DD3DC0" w:rsidP="006A2465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FBB1B" w14:textId="77777777" w:rsidR="005F60F9" w:rsidRDefault="005F60F9" w:rsidP="006A2465">
      <w:r>
        <w:separator/>
      </w:r>
    </w:p>
    <w:p w14:paraId="6659AAB0" w14:textId="77777777" w:rsidR="005F60F9" w:rsidRDefault="005F60F9" w:rsidP="006A2465"/>
    <w:p w14:paraId="18F5FE67" w14:textId="77777777" w:rsidR="005F60F9" w:rsidRDefault="005F60F9" w:rsidP="006A2465"/>
    <w:p w14:paraId="302D6E71" w14:textId="77777777" w:rsidR="005F60F9" w:rsidRDefault="005F60F9" w:rsidP="006A2465"/>
    <w:p w14:paraId="59F2A14B" w14:textId="77777777" w:rsidR="005F60F9" w:rsidRDefault="005F60F9" w:rsidP="006A2465"/>
  </w:endnote>
  <w:endnote w:type="continuationSeparator" w:id="0">
    <w:p w14:paraId="65D15F13" w14:textId="77777777" w:rsidR="005F60F9" w:rsidRDefault="005F60F9" w:rsidP="006A2465">
      <w:r>
        <w:continuationSeparator/>
      </w:r>
    </w:p>
    <w:p w14:paraId="2C3955F6" w14:textId="77777777" w:rsidR="005F60F9" w:rsidRDefault="005F60F9" w:rsidP="006A2465"/>
    <w:p w14:paraId="2EA39416" w14:textId="77777777" w:rsidR="005F60F9" w:rsidRDefault="005F60F9" w:rsidP="006A2465"/>
    <w:p w14:paraId="5474E20A" w14:textId="77777777" w:rsidR="005F60F9" w:rsidRDefault="005F60F9" w:rsidP="006A2465"/>
    <w:p w14:paraId="23106F81" w14:textId="77777777" w:rsidR="005F60F9" w:rsidRDefault="005F60F9" w:rsidP="006A2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6A2465">
    <w:pPr>
      <w:pStyle w:val="Footer"/>
    </w:pPr>
  </w:p>
  <w:p w14:paraId="5E49A9DD" w14:textId="77777777" w:rsidR="00EA0B77" w:rsidRDefault="00EA0B77" w:rsidP="006A2465"/>
  <w:p w14:paraId="4DF0965D" w14:textId="77777777" w:rsidR="00EA0B77" w:rsidRDefault="00EA0B77" w:rsidP="006A2465"/>
  <w:p w14:paraId="38BEF98F" w14:textId="77777777" w:rsidR="00EA0B77" w:rsidRDefault="00EA0B77" w:rsidP="006A24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5539F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5539F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6A2465"/>
  <w:p w14:paraId="5E49A9E0" w14:textId="77777777" w:rsidR="00EA0B77" w:rsidRDefault="00EA0B77" w:rsidP="006A2465"/>
  <w:p w14:paraId="5E49A9E1" w14:textId="77777777" w:rsidR="00EA0B77" w:rsidRDefault="00EA0B77" w:rsidP="006A2465"/>
  <w:p w14:paraId="5E49A9E2" w14:textId="77777777" w:rsidR="00EA0B77" w:rsidRDefault="00EA0B77" w:rsidP="006A2465"/>
  <w:p w14:paraId="3FAD3DB2" w14:textId="77777777" w:rsidR="00EA0B77" w:rsidRDefault="00EA0B77" w:rsidP="006A2465"/>
  <w:p w14:paraId="58C10764" w14:textId="77777777" w:rsidR="00EA0B77" w:rsidRDefault="00EA0B77" w:rsidP="006A24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A3A30" w14:textId="77777777" w:rsidR="005F60F9" w:rsidRDefault="005F60F9" w:rsidP="006A2465">
      <w:r>
        <w:separator/>
      </w:r>
    </w:p>
    <w:p w14:paraId="69673EC4" w14:textId="77777777" w:rsidR="005F60F9" w:rsidRDefault="005F60F9" w:rsidP="006A2465"/>
    <w:p w14:paraId="38DFE4CF" w14:textId="77777777" w:rsidR="005F60F9" w:rsidRDefault="005F60F9" w:rsidP="006A2465"/>
    <w:p w14:paraId="0059997E" w14:textId="77777777" w:rsidR="005F60F9" w:rsidRDefault="005F60F9" w:rsidP="006A2465"/>
    <w:p w14:paraId="08622469" w14:textId="77777777" w:rsidR="005F60F9" w:rsidRDefault="005F60F9" w:rsidP="006A2465"/>
  </w:footnote>
  <w:footnote w:type="continuationSeparator" w:id="0">
    <w:p w14:paraId="1064C408" w14:textId="77777777" w:rsidR="005F60F9" w:rsidRDefault="005F60F9" w:rsidP="006A2465">
      <w:r>
        <w:continuationSeparator/>
      </w:r>
    </w:p>
    <w:p w14:paraId="04C12A32" w14:textId="77777777" w:rsidR="005F60F9" w:rsidRDefault="005F60F9" w:rsidP="006A2465"/>
    <w:p w14:paraId="017C77FD" w14:textId="77777777" w:rsidR="005F60F9" w:rsidRDefault="005F60F9" w:rsidP="006A2465"/>
    <w:p w14:paraId="1F13E4C0" w14:textId="77777777" w:rsidR="005F60F9" w:rsidRDefault="005F60F9" w:rsidP="006A2465"/>
    <w:p w14:paraId="593B6A4C" w14:textId="77777777" w:rsidR="005F60F9" w:rsidRDefault="005F60F9" w:rsidP="006A24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5F60F9" w:rsidP="006A2465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6A2465"/>
  <w:p w14:paraId="165F0158" w14:textId="77777777" w:rsidR="00EA0B77" w:rsidRDefault="00EA0B77" w:rsidP="006A2465"/>
  <w:p w14:paraId="6ED18205" w14:textId="77777777" w:rsidR="00EA0B77" w:rsidRDefault="00EA0B77" w:rsidP="006A24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5F60F9" w:rsidP="006A2465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6A2465"/>
  <w:p w14:paraId="5E49A9DB" w14:textId="77777777" w:rsidR="00EA0B77" w:rsidRDefault="00EA0B77" w:rsidP="006A2465"/>
  <w:p w14:paraId="2D9A4C6C" w14:textId="77777777" w:rsidR="00EA0B77" w:rsidRDefault="00EA0B77" w:rsidP="006A2465"/>
  <w:p w14:paraId="6FEB565F" w14:textId="77777777" w:rsidR="00EA0B77" w:rsidRDefault="00EA0B77" w:rsidP="006A24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5F60F9" w:rsidP="006A2465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918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9F656C3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E72A8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3E60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133A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62CC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270B2F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1CC547C"/>
    <w:multiLevelType w:val="hybridMultilevel"/>
    <w:tmpl w:val="D284B64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4156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32A75BE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35F0407"/>
    <w:multiLevelType w:val="hybridMultilevel"/>
    <w:tmpl w:val="875A278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4455B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339E7461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35345586"/>
    <w:multiLevelType w:val="hybridMultilevel"/>
    <w:tmpl w:val="5AEA1B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2503C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42E16160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4F7D2AC0"/>
    <w:multiLevelType w:val="hybridMultilevel"/>
    <w:tmpl w:val="8884CD08"/>
    <w:lvl w:ilvl="0" w:tplc="59081B4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 w15:restartNumberingAfterBreak="0">
    <w:nsid w:val="50F92C86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 w15:restartNumberingAfterBreak="0">
    <w:nsid w:val="5B865F1F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64060F93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6AD4262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3078D"/>
    <w:multiLevelType w:val="hybridMultilevel"/>
    <w:tmpl w:val="846E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96369"/>
    <w:multiLevelType w:val="hybridMultilevel"/>
    <w:tmpl w:val="34C24B8A"/>
    <w:lvl w:ilvl="0" w:tplc="BDE6DBA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17"/>
  </w:num>
  <w:num w:numId="4">
    <w:abstractNumId w:val="41"/>
  </w:num>
  <w:num w:numId="5">
    <w:abstractNumId w:val="15"/>
  </w:num>
  <w:num w:numId="6">
    <w:abstractNumId w:val="31"/>
  </w:num>
  <w:num w:numId="7">
    <w:abstractNumId w:val="19"/>
  </w:num>
  <w:num w:numId="8">
    <w:abstractNumId w:val="1"/>
  </w:num>
  <w:num w:numId="9">
    <w:abstractNumId w:val="26"/>
  </w:num>
  <w:num w:numId="10">
    <w:abstractNumId w:val="8"/>
  </w:num>
  <w:num w:numId="11">
    <w:abstractNumId w:val="36"/>
  </w:num>
  <w:num w:numId="12">
    <w:abstractNumId w:val="4"/>
  </w:num>
  <w:num w:numId="13">
    <w:abstractNumId w:val="22"/>
  </w:num>
  <w:num w:numId="14">
    <w:abstractNumId w:val="3"/>
  </w:num>
  <w:num w:numId="15">
    <w:abstractNumId w:val="29"/>
  </w:num>
  <w:num w:numId="16">
    <w:abstractNumId w:val="6"/>
  </w:num>
  <w:num w:numId="17">
    <w:abstractNumId w:val="34"/>
  </w:num>
  <w:num w:numId="18">
    <w:abstractNumId w:val="35"/>
  </w:num>
  <w:num w:numId="19">
    <w:abstractNumId w:val="33"/>
  </w:num>
  <w:num w:numId="20">
    <w:abstractNumId w:val="0"/>
  </w:num>
  <w:num w:numId="21">
    <w:abstractNumId w:val="20"/>
  </w:num>
  <w:num w:numId="22">
    <w:abstractNumId w:val="21"/>
  </w:num>
  <w:num w:numId="23">
    <w:abstractNumId w:val="23"/>
  </w:num>
  <w:num w:numId="24">
    <w:abstractNumId w:val="12"/>
  </w:num>
  <w:num w:numId="25">
    <w:abstractNumId w:val="10"/>
  </w:num>
  <w:num w:numId="26">
    <w:abstractNumId w:val="24"/>
  </w:num>
  <w:num w:numId="27">
    <w:abstractNumId w:val="38"/>
  </w:num>
  <w:num w:numId="28">
    <w:abstractNumId w:val="37"/>
  </w:num>
  <w:num w:numId="29">
    <w:abstractNumId w:val="7"/>
  </w:num>
  <w:num w:numId="30">
    <w:abstractNumId w:val="13"/>
  </w:num>
  <w:num w:numId="31">
    <w:abstractNumId w:val="9"/>
  </w:num>
  <w:num w:numId="32">
    <w:abstractNumId w:val="30"/>
  </w:num>
  <w:num w:numId="33">
    <w:abstractNumId w:val="32"/>
  </w:num>
  <w:num w:numId="34">
    <w:abstractNumId w:val="11"/>
  </w:num>
  <w:num w:numId="35">
    <w:abstractNumId w:val="18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40"/>
  </w:num>
  <w:num w:numId="39">
    <w:abstractNumId w:val="16"/>
  </w:num>
  <w:num w:numId="40">
    <w:abstractNumId w:val="42"/>
  </w:num>
  <w:num w:numId="41">
    <w:abstractNumId w:val="25"/>
  </w:num>
  <w:num w:numId="42">
    <w:abstractNumId w:val="28"/>
  </w:num>
  <w:num w:numId="43">
    <w:abstractNumId w:val="14"/>
  </w:num>
  <w:num w:numId="44">
    <w:abstractNumId w:val="27"/>
  </w:num>
  <w:num w:numId="45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A2465"/>
    <w:rsid w:val="006A615C"/>
    <w:rsid w:val="006B0A33"/>
    <w:rsid w:val="006E0AEC"/>
    <w:rsid w:val="00763779"/>
    <w:rsid w:val="00775844"/>
    <w:rsid w:val="00790A92"/>
    <w:rsid w:val="007A16C6"/>
    <w:rsid w:val="007B4E6B"/>
    <w:rsid w:val="007C7699"/>
    <w:rsid w:val="007F1239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67E7B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713543-8E5E-4206-B1B3-EF56E5D2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10</Pages>
  <Words>1383</Words>
  <Characters>7886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Henitha, Christy</cp:lastModifiedBy>
  <cp:revision>2</cp:revision>
  <dcterms:created xsi:type="dcterms:W3CDTF">2017-09-26T11:59:00Z</dcterms:created>
  <dcterms:modified xsi:type="dcterms:W3CDTF">2017-09-26T11:59:00Z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